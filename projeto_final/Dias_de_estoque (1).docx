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496"/>
        <w:gridCol w:w="3148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3A1D599C" w:rsidR="00C6217F" w:rsidRPr="000F71E0" w:rsidRDefault="00A603C7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3851"/>
            <w:r>
              <w:t>Dias de Estoque</w:t>
            </w:r>
            <w:bookmarkEnd w:id="0"/>
          </w:p>
        </w:tc>
      </w:tr>
      <w:tr w:rsidR="00891AAF" w:rsidRPr="000F71E0" w14:paraId="08C1255F" w14:textId="24964854" w:rsidTr="522F0A8C">
        <w:trPr>
          <w:trHeight w:val="283"/>
        </w:trPr>
        <w:tc>
          <w:tcPr>
            <w:tcW w:w="698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496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522F0A8C">
        <w:trPr>
          <w:trHeight w:val="340"/>
        </w:trPr>
        <w:tc>
          <w:tcPr>
            <w:tcW w:w="698" w:type="dxa"/>
            <w:vAlign w:val="center"/>
          </w:tcPr>
          <w:p w14:paraId="05082B9F" w14:textId="427E2F31" w:rsidR="00891AAF" w:rsidRPr="00C52528" w:rsidRDefault="00891AAF" w:rsidP="00AA155B">
            <w:pPr>
              <w:pStyle w:val="Verses"/>
              <w:jc w:val="left"/>
            </w:pPr>
          </w:p>
        </w:tc>
        <w:tc>
          <w:tcPr>
            <w:tcW w:w="1496" w:type="dxa"/>
            <w:vAlign w:val="center"/>
          </w:tcPr>
          <w:p w14:paraId="257E323A" w14:textId="0B442220" w:rsidR="00891AAF" w:rsidRPr="00C52528" w:rsidRDefault="00891AAF" w:rsidP="003B10F9">
            <w:pPr>
              <w:pStyle w:val="Verses"/>
            </w:pPr>
          </w:p>
        </w:tc>
        <w:tc>
          <w:tcPr>
            <w:tcW w:w="3148" w:type="dxa"/>
            <w:vAlign w:val="center"/>
          </w:tcPr>
          <w:p w14:paraId="7559AF23" w14:textId="345CF5C5" w:rsidR="00891AAF" w:rsidRPr="00C52528" w:rsidRDefault="00A603C7" w:rsidP="003B10F9">
            <w:pPr>
              <w:pStyle w:val="Verses"/>
            </w:pPr>
            <w:r>
              <w:t>Suprimentos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06266" w14:textId="4C0FF485" w:rsidR="00C6217F" w:rsidRDefault="00C6217F" w:rsidP="00C6217F">
          <w:pPr>
            <w:pStyle w:val="CabealhodoSumrio"/>
          </w:pPr>
          <w:r>
            <w:t>Sumário</w:t>
          </w:r>
        </w:p>
        <w:p w14:paraId="6717B94C" w14:textId="735B0808" w:rsidR="001273E5" w:rsidRDefault="00C621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2C7466" w14:textId="587C6BCD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2" w:history="1">
            <w:r w:rsidRPr="004F533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3417" w14:textId="7FEF835F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3" w:history="1">
            <w:r w:rsidRPr="004F533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1153" w14:textId="7E94745A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4" w:history="1">
            <w:r w:rsidRPr="004F533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Escopo do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751F" w14:textId="67E3BBB5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5" w:history="1">
            <w:r w:rsidRPr="004F533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E32D" w14:textId="22BDB505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6" w:history="1">
            <w:r w:rsidRPr="004F533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290B" w14:textId="77EC530C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7" w:history="1">
            <w:r w:rsidRPr="004F533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Variáveis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4092" w14:textId="48D451F7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8" w:history="1">
            <w:r w:rsidRPr="004F533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Fontes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F603" w14:textId="5F8863CC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59" w:history="1">
            <w:r w:rsidRPr="004F533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83D0" w14:textId="7C200489" w:rsidR="001273E5" w:rsidRDefault="001273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860" w:history="1">
            <w:r w:rsidRPr="004F533F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F533F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3ABA" w14:textId="641AC1A4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A179D7" w14:textId="6E907DC7" w:rsidR="00C6217F" w:rsidRPr="00D27793" w:rsidRDefault="001273E5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3178EE86" w14:textId="7B191111" w:rsidR="00C6217F" w:rsidRDefault="00C6217F" w:rsidP="00C6217F"/>
    <w:p w14:paraId="6F5A09C2" w14:textId="2D177DE2" w:rsidR="002A19BF" w:rsidRPr="00B12ADB" w:rsidRDefault="00C6217F" w:rsidP="002A19BF">
      <w:pPr>
        <w:pStyle w:val="Ttulo1"/>
      </w:pPr>
      <w:bookmarkStart w:id="1" w:name="_Toc130203852"/>
      <w:r>
        <w:t xml:space="preserve">Objetivos </w:t>
      </w:r>
      <w:r w:rsidR="00787C14">
        <w:t>do Projeto</w:t>
      </w:r>
      <w:bookmarkEnd w:id="1"/>
    </w:p>
    <w:p w14:paraId="6BD0C18E" w14:textId="2D10DFB3" w:rsidR="00EE130C" w:rsidRPr="00393588" w:rsidRDefault="00EE130C" w:rsidP="00FF3F94">
      <w:pPr>
        <w:rPr>
          <w:rFonts w:ascii="Arial" w:hAnsi="Arial" w:cs="Arial"/>
          <w:sz w:val="20"/>
          <w:szCs w:val="20"/>
        </w:rPr>
      </w:pPr>
      <w:r w:rsidRPr="00393588">
        <w:rPr>
          <w:rFonts w:ascii="Arial" w:hAnsi="Arial" w:cs="Arial"/>
          <w:sz w:val="20"/>
          <w:szCs w:val="20"/>
        </w:rPr>
        <w:t xml:space="preserve">O objetivo é o desenvolvimento </w:t>
      </w:r>
      <w:r w:rsidR="00393588" w:rsidRPr="00393588">
        <w:rPr>
          <w:rFonts w:ascii="Arial" w:hAnsi="Arial" w:cs="Arial"/>
          <w:sz w:val="20"/>
          <w:szCs w:val="20"/>
        </w:rPr>
        <w:t xml:space="preserve">dos dias de estoque, a nível produto ou categoria. </w:t>
      </w:r>
      <w:r w:rsidR="00393588" w:rsidRPr="00393588">
        <w:rPr>
          <w:rFonts w:ascii="Arial" w:hAnsi="Arial" w:cs="Arial"/>
          <w:color w:val="202124"/>
          <w:sz w:val="20"/>
          <w:szCs w:val="20"/>
          <w:shd w:val="clear" w:color="auto" w:fill="FFFFFF"/>
        </w:rPr>
        <w:t>Os dias de estoque </w:t>
      </w:r>
      <w:r w:rsidR="00393588" w:rsidRPr="00393588">
        <w:rPr>
          <w:rFonts w:ascii="Arial" w:hAnsi="Arial" w:cs="Arial"/>
          <w:color w:val="040C28"/>
          <w:sz w:val="20"/>
          <w:szCs w:val="20"/>
        </w:rPr>
        <w:t>indicam a quantidade de produtos que uma empresa deve ter para atender seus clientes, ou seja, dada a venda média quanto eu preciso ter daquele produto?</w:t>
      </w:r>
    </w:p>
    <w:p w14:paraId="7ECA1C30" w14:textId="2DA17CF7" w:rsidR="00852184" w:rsidRDefault="00852184" w:rsidP="003D437B"/>
    <w:p w14:paraId="73F6F11D" w14:textId="6FFA441D" w:rsidR="003D26CA" w:rsidRDefault="003D26CA" w:rsidP="003D26CA">
      <w:pPr>
        <w:pStyle w:val="Ttulo1"/>
      </w:pPr>
      <w:bookmarkStart w:id="2" w:name="_Toc130203853"/>
      <w:r>
        <w:t>Requisitos Mínimos</w:t>
      </w:r>
      <w:bookmarkEnd w:id="2"/>
    </w:p>
    <w:p w14:paraId="6F13FDD3" w14:textId="77777777" w:rsidR="003D26CA" w:rsidRPr="003D26CA" w:rsidRDefault="003D26CA" w:rsidP="003D26CA"/>
    <w:p w14:paraId="638CD2EE" w14:textId="6D7AF6B1" w:rsidR="003D26CA" w:rsidRDefault="00393588" w:rsidP="00393588">
      <w:pPr>
        <w:pStyle w:val="Comments"/>
        <w:numPr>
          <w:ilvl w:val="0"/>
          <w:numId w:val="10"/>
        </w:numPr>
      </w:pPr>
      <w:r>
        <w:t>Uso da venda média através do MDTR (SQL)</w:t>
      </w:r>
    </w:p>
    <w:p w14:paraId="2156CB08" w14:textId="070B8E89" w:rsidR="00393588" w:rsidRDefault="00393588" w:rsidP="00393588">
      <w:pPr>
        <w:pStyle w:val="Comments"/>
        <w:numPr>
          <w:ilvl w:val="0"/>
          <w:numId w:val="10"/>
        </w:numPr>
      </w:pPr>
      <w:r>
        <w:t>Uso de informações de produtos na TUP (SQL)</w:t>
      </w:r>
    </w:p>
    <w:p w14:paraId="07EB8B4C" w14:textId="18DA9803" w:rsidR="00393588" w:rsidRDefault="00393588" w:rsidP="00393588">
      <w:pPr>
        <w:pStyle w:val="Comments"/>
        <w:numPr>
          <w:ilvl w:val="0"/>
          <w:numId w:val="10"/>
        </w:numPr>
      </w:pPr>
      <w:r>
        <w:t>Uso da base de estoque disponibilizada (parquet)</w:t>
      </w:r>
    </w:p>
    <w:p w14:paraId="71C35403" w14:textId="77777777" w:rsidR="00393588" w:rsidRDefault="00393588" w:rsidP="00393588">
      <w:pPr>
        <w:pStyle w:val="Comments"/>
      </w:pPr>
    </w:p>
    <w:p w14:paraId="2743ED65" w14:textId="77777777" w:rsidR="003D26CA" w:rsidRDefault="003D26CA" w:rsidP="003D437B"/>
    <w:p w14:paraId="2D77031C" w14:textId="01343826" w:rsidR="002A19BF" w:rsidRPr="00C46898" w:rsidRDefault="002A19BF" w:rsidP="002A19BF">
      <w:pPr>
        <w:pStyle w:val="Ttulo1"/>
      </w:pPr>
      <w:bookmarkStart w:id="3" w:name="_Toc383380606"/>
      <w:bookmarkStart w:id="4" w:name="_Toc130203854"/>
      <w:r>
        <w:t xml:space="preserve">Escopo do </w:t>
      </w:r>
      <w:bookmarkEnd w:id="3"/>
      <w:r w:rsidR="00BF2C9A">
        <w:t>Entregável</w:t>
      </w:r>
      <w:bookmarkEnd w:id="4"/>
    </w:p>
    <w:p w14:paraId="0DF6FA85" w14:textId="62B818C3" w:rsidR="00EA198A" w:rsidRPr="00AA3C95" w:rsidRDefault="00EA198A" w:rsidP="00EC3022">
      <w:pPr>
        <w:pStyle w:val="Comments"/>
      </w:pPr>
    </w:p>
    <w:p w14:paraId="1091BA58" w14:textId="6021C741" w:rsidR="002A19BF" w:rsidRDefault="002A19BF" w:rsidP="002A19BF"/>
    <w:p w14:paraId="701B72FA" w14:textId="77777777" w:rsidR="000B161A" w:rsidRPr="00AA3C95" w:rsidRDefault="000B161A" w:rsidP="002A19BF"/>
    <w:p w14:paraId="41A6766B" w14:textId="77777777" w:rsidR="002A19BF" w:rsidRPr="00AA3C95" w:rsidRDefault="002A19BF" w:rsidP="002A19BF"/>
    <w:p w14:paraId="2A19C668" w14:textId="7B49184E" w:rsidR="002A19BF" w:rsidRPr="00AA3C95" w:rsidRDefault="00BF2C9A" w:rsidP="002A19BF">
      <w:pPr>
        <w:pStyle w:val="Ttulo1"/>
      </w:pPr>
      <w:bookmarkStart w:id="5" w:name="_Toc130203855"/>
      <w:r>
        <w:t>Metodologia</w:t>
      </w:r>
      <w:bookmarkEnd w:id="5"/>
    </w:p>
    <w:p w14:paraId="7ED28E81" w14:textId="77777777" w:rsidR="00EC3022" w:rsidRDefault="00EC3022" w:rsidP="00EC3022">
      <w:pPr>
        <w:pStyle w:val="Comments"/>
      </w:pPr>
    </w:p>
    <w:p w14:paraId="67B39F64" w14:textId="77777777" w:rsidR="00E10611" w:rsidRPr="00AA3C95" w:rsidRDefault="00E10611" w:rsidP="00E10611"/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3856"/>
      <w:r>
        <w:t>Premissas</w:t>
      </w:r>
      <w:bookmarkEnd w:id="6"/>
      <w:bookmarkEnd w:id="7"/>
    </w:p>
    <w:p w14:paraId="28F19CB1" w14:textId="77777777" w:rsidR="00E9063F" w:rsidRDefault="00E9063F" w:rsidP="3F163DE5"/>
    <w:p w14:paraId="52033BA8" w14:textId="639938EB" w:rsidR="23CEFD8A" w:rsidRDefault="23CEFD8A" w:rsidP="79E651C3">
      <w:pPr>
        <w:pStyle w:val="Ttulo1"/>
      </w:pPr>
      <w:bookmarkStart w:id="8" w:name="_Toc130203857"/>
      <w:r>
        <w:lastRenderedPageBreak/>
        <w:t>Variáveis utilizadas</w:t>
      </w:r>
      <w:bookmarkEnd w:id="8"/>
    </w:p>
    <w:p w14:paraId="00F2535F" w14:textId="2D6E9472" w:rsidR="79E651C3" w:rsidRDefault="79E651C3" w:rsidP="79E651C3"/>
    <w:p w14:paraId="41452EF9" w14:textId="620390C9" w:rsidR="79E651C3" w:rsidRDefault="79E651C3" w:rsidP="79E651C3"/>
    <w:p w14:paraId="3D4976A9" w14:textId="3388EF97" w:rsidR="00891AAF" w:rsidRDefault="00891AAF" w:rsidP="00891AAF">
      <w:pPr>
        <w:pStyle w:val="Ttulo1"/>
      </w:pPr>
      <w:bookmarkStart w:id="9" w:name="_Toc130203858"/>
      <w:r>
        <w:t>Fontes utilizadas</w:t>
      </w:r>
      <w:bookmarkEnd w:id="9"/>
    </w:p>
    <w:p w14:paraId="6912CF2F" w14:textId="77777777" w:rsidR="001273E5" w:rsidRDefault="001273E5" w:rsidP="001273E5"/>
    <w:p w14:paraId="577BC8C3" w14:textId="77777777" w:rsidR="001273E5" w:rsidRDefault="001273E5" w:rsidP="001273E5">
      <w:pPr>
        <w:pStyle w:val="Ttulo1"/>
      </w:pPr>
      <w:bookmarkStart w:id="10" w:name="_Toc130203859"/>
      <w:r>
        <w:t>Dicionário de dados</w:t>
      </w:r>
      <w:bookmarkEnd w:id="10"/>
    </w:p>
    <w:p w14:paraId="3A93E9C4" w14:textId="77777777" w:rsidR="001273E5" w:rsidRPr="001273E5" w:rsidRDefault="001273E5" w:rsidP="001273E5"/>
    <w:p w14:paraId="384F0BF8" w14:textId="77777777" w:rsidR="00E9063F" w:rsidRPr="00891AAF" w:rsidRDefault="00E9063F" w:rsidP="00E9063F">
      <w:pPr>
        <w:pStyle w:val="PargrafodaLista"/>
      </w:pPr>
    </w:p>
    <w:p w14:paraId="74CBA97F" w14:textId="20113ED7" w:rsidR="00BF2C9A" w:rsidRDefault="00891AAF" w:rsidP="00BF2C9A">
      <w:pPr>
        <w:pStyle w:val="Ttulo1"/>
      </w:pPr>
      <w:bookmarkStart w:id="11" w:name="_Toc130203860"/>
      <w:r>
        <w:t>Cronograma</w:t>
      </w:r>
      <w:r w:rsidR="003D26CA">
        <w:t xml:space="preserve"> de execução</w:t>
      </w:r>
      <w:bookmarkEnd w:id="11"/>
    </w:p>
    <w:p w14:paraId="3D777D06" w14:textId="77777777" w:rsidR="00BF2C9A" w:rsidRPr="00AA3C95" w:rsidRDefault="00BF2C9A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A455" w14:textId="77777777" w:rsidR="00875C34" w:rsidRDefault="00875C34" w:rsidP="005E1593">
      <w:r>
        <w:separator/>
      </w:r>
    </w:p>
  </w:endnote>
  <w:endnote w:type="continuationSeparator" w:id="0">
    <w:p w14:paraId="1EF74621" w14:textId="77777777" w:rsidR="00875C34" w:rsidRDefault="00875C34" w:rsidP="005E1593">
      <w:r>
        <w:continuationSeparator/>
      </w:r>
    </w:p>
  </w:endnote>
  <w:endnote w:type="continuationNotice" w:id="1">
    <w:p w14:paraId="2BADC1CE" w14:textId="77777777" w:rsidR="00875C34" w:rsidRDefault="00875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C07E" w14:textId="77777777" w:rsidR="00875C34" w:rsidRDefault="00875C34" w:rsidP="005E1593">
      <w:r>
        <w:separator/>
      </w:r>
    </w:p>
  </w:footnote>
  <w:footnote w:type="continuationSeparator" w:id="0">
    <w:p w14:paraId="4D5DBCEF" w14:textId="77777777" w:rsidR="00875C34" w:rsidRDefault="00875C34" w:rsidP="005E1593">
      <w:r>
        <w:continuationSeparator/>
      </w:r>
    </w:p>
  </w:footnote>
  <w:footnote w:type="continuationNotice" w:id="1">
    <w:p w14:paraId="6DA25057" w14:textId="77777777" w:rsidR="00875C34" w:rsidRDefault="00875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F7F32"/>
    <w:multiLevelType w:val="hybridMultilevel"/>
    <w:tmpl w:val="FDA0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9"/>
  </w:num>
  <w:num w:numId="2" w16cid:durableId="654409156">
    <w:abstractNumId w:val="6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8"/>
  </w:num>
  <w:num w:numId="6" w16cid:durableId="112485570">
    <w:abstractNumId w:val="7"/>
  </w:num>
  <w:num w:numId="7" w16cid:durableId="138348208">
    <w:abstractNumId w:val="2"/>
  </w:num>
  <w:num w:numId="8" w16cid:durableId="50619381">
    <w:abstractNumId w:val="5"/>
  </w:num>
  <w:num w:numId="9" w16cid:durableId="215512087">
    <w:abstractNumId w:val="0"/>
  </w:num>
  <w:num w:numId="10" w16cid:durableId="1779374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3585D"/>
    <w:rsid w:val="00035E44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E274B"/>
    <w:rsid w:val="000E2853"/>
    <w:rsid w:val="000E3FBC"/>
    <w:rsid w:val="000F658E"/>
    <w:rsid w:val="00115F4B"/>
    <w:rsid w:val="001273E5"/>
    <w:rsid w:val="00137694"/>
    <w:rsid w:val="00197965"/>
    <w:rsid w:val="001B1FE7"/>
    <w:rsid w:val="001B3E23"/>
    <w:rsid w:val="001D497F"/>
    <w:rsid w:val="001F1B06"/>
    <w:rsid w:val="001F3D30"/>
    <w:rsid w:val="00203DD7"/>
    <w:rsid w:val="00211D53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B3ACA"/>
    <w:rsid w:val="002F0005"/>
    <w:rsid w:val="00302438"/>
    <w:rsid w:val="00323EFA"/>
    <w:rsid w:val="00331443"/>
    <w:rsid w:val="00331947"/>
    <w:rsid w:val="00341B09"/>
    <w:rsid w:val="0034544C"/>
    <w:rsid w:val="00361CAE"/>
    <w:rsid w:val="00362D11"/>
    <w:rsid w:val="00366264"/>
    <w:rsid w:val="00380059"/>
    <w:rsid w:val="00393588"/>
    <w:rsid w:val="00393AF2"/>
    <w:rsid w:val="003B10F9"/>
    <w:rsid w:val="003C4FC3"/>
    <w:rsid w:val="003C6AAD"/>
    <w:rsid w:val="003D26CA"/>
    <w:rsid w:val="003D377B"/>
    <w:rsid w:val="003D437B"/>
    <w:rsid w:val="00400A56"/>
    <w:rsid w:val="00405D54"/>
    <w:rsid w:val="00424175"/>
    <w:rsid w:val="0042609D"/>
    <w:rsid w:val="00450844"/>
    <w:rsid w:val="00456E82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F487B"/>
    <w:rsid w:val="005F61F8"/>
    <w:rsid w:val="006214DC"/>
    <w:rsid w:val="0062157F"/>
    <w:rsid w:val="00631A54"/>
    <w:rsid w:val="006419CA"/>
    <w:rsid w:val="00650141"/>
    <w:rsid w:val="00651C0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7894"/>
    <w:rsid w:val="0082175C"/>
    <w:rsid w:val="008264F3"/>
    <w:rsid w:val="00842903"/>
    <w:rsid w:val="00844542"/>
    <w:rsid w:val="00852184"/>
    <w:rsid w:val="00871E89"/>
    <w:rsid w:val="00875C34"/>
    <w:rsid w:val="00877F5B"/>
    <w:rsid w:val="008843C9"/>
    <w:rsid w:val="00891AAF"/>
    <w:rsid w:val="00896EAB"/>
    <w:rsid w:val="008A4D40"/>
    <w:rsid w:val="008B4A15"/>
    <w:rsid w:val="008D02A6"/>
    <w:rsid w:val="008E1F3D"/>
    <w:rsid w:val="00901A38"/>
    <w:rsid w:val="00905090"/>
    <w:rsid w:val="009057D1"/>
    <w:rsid w:val="009076A2"/>
    <w:rsid w:val="009135E0"/>
    <w:rsid w:val="009143E8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560E"/>
    <w:rsid w:val="009D73D8"/>
    <w:rsid w:val="009E546E"/>
    <w:rsid w:val="00A44F4A"/>
    <w:rsid w:val="00A467D2"/>
    <w:rsid w:val="00A47ED6"/>
    <w:rsid w:val="00A50010"/>
    <w:rsid w:val="00A603C7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3701C"/>
    <w:rsid w:val="00B56470"/>
    <w:rsid w:val="00B7012B"/>
    <w:rsid w:val="00B7443E"/>
    <w:rsid w:val="00B749B8"/>
    <w:rsid w:val="00B77D38"/>
    <w:rsid w:val="00B82B86"/>
    <w:rsid w:val="00B957B6"/>
    <w:rsid w:val="00BB32E5"/>
    <w:rsid w:val="00BC16A7"/>
    <w:rsid w:val="00BC5600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928A3"/>
    <w:rsid w:val="00C94076"/>
    <w:rsid w:val="00CE2B3B"/>
    <w:rsid w:val="00CE3BB4"/>
    <w:rsid w:val="00CF2315"/>
    <w:rsid w:val="00CF69DE"/>
    <w:rsid w:val="00D07651"/>
    <w:rsid w:val="00D27793"/>
    <w:rsid w:val="00D377BA"/>
    <w:rsid w:val="00D37957"/>
    <w:rsid w:val="00D75C85"/>
    <w:rsid w:val="00D80127"/>
    <w:rsid w:val="00DD0FC1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75B31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C3022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C3022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Mariana Spanol De Camargo Pereira</cp:lastModifiedBy>
  <cp:revision>5</cp:revision>
  <dcterms:created xsi:type="dcterms:W3CDTF">2023-03-15T18:05:00Z</dcterms:created>
  <dcterms:modified xsi:type="dcterms:W3CDTF">2023-03-20T14:24:00Z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