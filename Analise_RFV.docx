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268"/>
        <w:gridCol w:w="1945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28523D16" w:rsidR="00C6217F" w:rsidRPr="000F71E0" w:rsidRDefault="008119D0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3926"/>
            <w:r>
              <w:t>Análise RFV</w:t>
            </w:r>
            <w:bookmarkEnd w:id="0"/>
          </w:p>
        </w:tc>
      </w:tr>
      <w:tr w:rsidR="00891AAF" w:rsidRPr="000F71E0" w14:paraId="08C1255F" w14:textId="24964854" w:rsidTr="00417605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1945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00417605">
        <w:trPr>
          <w:trHeight w:val="340"/>
        </w:trPr>
        <w:tc>
          <w:tcPr>
            <w:tcW w:w="1129" w:type="dxa"/>
            <w:vAlign w:val="center"/>
          </w:tcPr>
          <w:p w14:paraId="05082B9F" w14:textId="579F00D8" w:rsidR="00891AAF" w:rsidRPr="00C52528" w:rsidRDefault="00417605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257E323A" w14:textId="521FC3AD" w:rsidR="00891AAF" w:rsidRPr="00C52528" w:rsidRDefault="00417605" w:rsidP="003B10F9">
            <w:pPr>
              <w:pStyle w:val="Verses"/>
            </w:pPr>
            <w:r>
              <w:t>Diullio Pereira Dos Santos</w:t>
            </w:r>
          </w:p>
        </w:tc>
        <w:tc>
          <w:tcPr>
            <w:tcW w:w="1945" w:type="dxa"/>
            <w:vAlign w:val="center"/>
          </w:tcPr>
          <w:p w14:paraId="7559AF23" w14:textId="1D730BAD" w:rsidR="00891AAF" w:rsidRPr="00C52528" w:rsidRDefault="00B1464E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  <w:tr w:rsidR="000019A9" w:rsidRPr="00C52528" w14:paraId="7A2986B5" w14:textId="77777777" w:rsidTr="00417605">
        <w:trPr>
          <w:trHeight w:val="340"/>
        </w:trPr>
        <w:tc>
          <w:tcPr>
            <w:tcW w:w="1129" w:type="dxa"/>
            <w:vAlign w:val="center"/>
          </w:tcPr>
          <w:p w14:paraId="147A02B0" w14:textId="25A2B7FC" w:rsidR="000019A9" w:rsidRDefault="0002232E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27C5E218" w14:textId="4A336A30" w:rsidR="000019A9" w:rsidRDefault="0002232E" w:rsidP="003B10F9">
            <w:pPr>
              <w:pStyle w:val="Verses"/>
            </w:pPr>
            <w:r w:rsidRPr="0002232E">
              <w:t xml:space="preserve">Olga Georgios </w:t>
            </w:r>
            <w:proofErr w:type="spellStart"/>
            <w:r w:rsidRPr="0002232E">
              <w:t>Alexopoulos</w:t>
            </w:r>
            <w:proofErr w:type="spellEnd"/>
          </w:p>
        </w:tc>
        <w:tc>
          <w:tcPr>
            <w:tcW w:w="1945" w:type="dxa"/>
            <w:vAlign w:val="center"/>
          </w:tcPr>
          <w:p w14:paraId="6D7F897C" w14:textId="693C3C84" w:rsidR="000019A9" w:rsidRDefault="00F94733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50CA40EC" w14:textId="4C965CCE" w:rsidR="000019A9" w:rsidRDefault="00F94733" w:rsidP="5DE313F4">
            <w:pPr>
              <w:pStyle w:val="Verses"/>
            </w:pPr>
            <w:r>
              <w:t>NÃO</w:t>
            </w:r>
          </w:p>
        </w:tc>
      </w:tr>
      <w:tr w:rsidR="000019A9" w:rsidRPr="00C52528" w14:paraId="5C29DD4C" w14:textId="77777777" w:rsidTr="00417605">
        <w:trPr>
          <w:trHeight w:val="340"/>
        </w:trPr>
        <w:tc>
          <w:tcPr>
            <w:tcW w:w="1129" w:type="dxa"/>
            <w:vAlign w:val="center"/>
          </w:tcPr>
          <w:p w14:paraId="233026F0" w14:textId="2E7F6E04" w:rsidR="000019A9" w:rsidRDefault="0002232E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09529896" w14:textId="4121F7AC" w:rsidR="000019A9" w:rsidRDefault="0002232E" w:rsidP="003B10F9">
            <w:pPr>
              <w:pStyle w:val="Verses"/>
            </w:pPr>
            <w:proofErr w:type="spellStart"/>
            <w:r w:rsidRPr="0002232E">
              <w:t>Luis</w:t>
            </w:r>
            <w:proofErr w:type="spellEnd"/>
            <w:r w:rsidRPr="0002232E">
              <w:t xml:space="preserve"> Felipe Costa</w:t>
            </w:r>
          </w:p>
        </w:tc>
        <w:tc>
          <w:tcPr>
            <w:tcW w:w="1945" w:type="dxa"/>
            <w:vAlign w:val="center"/>
          </w:tcPr>
          <w:p w14:paraId="40B46C56" w14:textId="515E06B8" w:rsidR="000019A9" w:rsidRDefault="00F94733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64AD01C5" w14:textId="6D919546" w:rsidR="000019A9" w:rsidRDefault="00F94733" w:rsidP="5DE313F4">
            <w:pPr>
              <w:pStyle w:val="Verses"/>
            </w:pPr>
            <w:r>
              <w:t>NÃO</w:t>
            </w:r>
          </w:p>
        </w:tc>
      </w:tr>
      <w:tr w:rsidR="000019A9" w:rsidRPr="00C52528" w14:paraId="02C0B82B" w14:textId="77777777" w:rsidTr="00417605">
        <w:trPr>
          <w:trHeight w:val="340"/>
        </w:trPr>
        <w:tc>
          <w:tcPr>
            <w:tcW w:w="1129" w:type="dxa"/>
            <w:vAlign w:val="center"/>
          </w:tcPr>
          <w:p w14:paraId="74687D36" w14:textId="68A2AA81" w:rsidR="000019A9" w:rsidRDefault="0002232E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67987235" w14:textId="22E6FAE7" w:rsidR="000019A9" w:rsidRDefault="0002232E" w:rsidP="003B10F9">
            <w:pPr>
              <w:pStyle w:val="Verses"/>
            </w:pPr>
            <w:r w:rsidRPr="0002232E">
              <w:t xml:space="preserve">Victor Augusto </w:t>
            </w:r>
            <w:proofErr w:type="spellStart"/>
            <w:r w:rsidRPr="0002232E">
              <w:t>Roudino</w:t>
            </w:r>
            <w:proofErr w:type="spellEnd"/>
          </w:p>
        </w:tc>
        <w:tc>
          <w:tcPr>
            <w:tcW w:w="1945" w:type="dxa"/>
            <w:vAlign w:val="center"/>
          </w:tcPr>
          <w:p w14:paraId="5E62432E" w14:textId="46EC8F5E" w:rsidR="000019A9" w:rsidRDefault="00F94733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7AB81313" w14:textId="37B35E29" w:rsidR="000019A9" w:rsidRDefault="00F94733" w:rsidP="5DE313F4">
            <w:pPr>
              <w:pStyle w:val="Verses"/>
            </w:pPr>
            <w:r>
              <w:t>NÃO</w:t>
            </w:r>
          </w:p>
        </w:tc>
      </w:tr>
      <w:tr w:rsidR="000019A9" w:rsidRPr="00C52528" w14:paraId="3ABE65F6" w14:textId="77777777" w:rsidTr="00417605">
        <w:trPr>
          <w:trHeight w:val="340"/>
        </w:trPr>
        <w:tc>
          <w:tcPr>
            <w:tcW w:w="1129" w:type="dxa"/>
            <w:vAlign w:val="center"/>
          </w:tcPr>
          <w:p w14:paraId="2EFB8177" w14:textId="055DC82A" w:rsidR="000019A9" w:rsidRDefault="0002232E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01A26F73" w14:textId="00CE2628" w:rsidR="000019A9" w:rsidRDefault="0002232E" w:rsidP="003B10F9">
            <w:pPr>
              <w:pStyle w:val="Verses"/>
            </w:pPr>
            <w:r w:rsidRPr="0002232E">
              <w:t>Roosevelt Da Rocha Chaves Junior</w:t>
            </w:r>
          </w:p>
        </w:tc>
        <w:tc>
          <w:tcPr>
            <w:tcW w:w="1945" w:type="dxa"/>
            <w:vAlign w:val="center"/>
          </w:tcPr>
          <w:p w14:paraId="4F9A519D" w14:textId="17093AD7" w:rsidR="000019A9" w:rsidRDefault="00F94733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6E39CEC6" w14:textId="1F2200EB" w:rsidR="000019A9" w:rsidRDefault="00F94733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Arial" w:eastAsiaTheme="minorHAnsi" w:hAnsi="Arial" w:cs="Arial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rFonts w:ascii="Calibri" w:hAnsi="Calibri" w:cstheme="minorBidi"/>
          <w:b/>
          <w:bCs/>
        </w:rPr>
      </w:sdtEndPr>
      <w:sdtContent>
        <w:p w14:paraId="5FE06266" w14:textId="4C0FF485" w:rsidR="00C6217F" w:rsidRPr="009171DE" w:rsidRDefault="00C6217F" w:rsidP="00C6217F">
          <w:pPr>
            <w:pStyle w:val="CabealhodoSumrio"/>
            <w:rPr>
              <w:rFonts w:ascii="Arial" w:hAnsi="Arial" w:cs="Arial"/>
            </w:rPr>
          </w:pPr>
          <w:r w:rsidRPr="009171DE">
            <w:rPr>
              <w:rFonts w:ascii="Arial" w:hAnsi="Arial" w:cs="Arial"/>
            </w:rPr>
            <w:t>Sumário</w:t>
          </w:r>
        </w:p>
        <w:p w14:paraId="7B63518A" w14:textId="0D6DD14C" w:rsidR="000C650D" w:rsidRPr="009171DE" w:rsidRDefault="00C6217F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r w:rsidRPr="009171DE">
            <w:rPr>
              <w:rFonts w:ascii="Arial" w:hAnsi="Arial" w:cs="Arial"/>
              <w:sz w:val="20"/>
              <w:szCs w:val="20"/>
            </w:rPr>
            <w:fldChar w:fldCharType="begin"/>
          </w:r>
          <w:r w:rsidRPr="009171DE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171DE">
            <w:rPr>
              <w:rFonts w:ascii="Arial" w:hAnsi="Arial" w:cs="Arial"/>
              <w:sz w:val="20"/>
              <w:szCs w:val="20"/>
            </w:rPr>
            <w:fldChar w:fldCharType="separate"/>
          </w:r>
        </w:p>
        <w:p w14:paraId="2C3C0528" w14:textId="5C21CFD9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7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Objetivos do Projeto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_Toc130203927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AA46" w14:textId="60F33092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8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Requisitos Mínimos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_Toc130203928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F6F1A3" w14:textId="76FF6220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9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Escopo do Entregável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_Toc130203929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0A227" w14:textId="73EE6637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0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Metodologia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_Toc130203930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984E4" w14:textId="3607302D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1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Premissas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_Toc130203931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EBFDB0" w14:textId="08621D08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2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6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Variáveis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_Toc130203932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702148" w14:textId="0603A8B5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3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7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Fontes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_Toc130203933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9808D" w14:textId="65DA5C5D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4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8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Dicionário de dados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_Toc130203934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85804E" w14:textId="4ACBF474" w:rsidR="000C650D" w:rsidRPr="009171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5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9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Cronograma de execução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_Toc130203935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983ABA" w14:textId="66981D6E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 w:rsidRPr="009171DE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1EA179D7" w14:textId="6E907DC7" w:rsidR="00C6217F" w:rsidRPr="00D27793" w:rsidRDefault="00000000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74954572" w14:textId="13B99111" w:rsidR="003D437B" w:rsidRDefault="00C6217F" w:rsidP="003D437B">
      <w:pPr>
        <w:pStyle w:val="Ttulo1"/>
      </w:pPr>
      <w:bookmarkStart w:id="1" w:name="_Toc130203927"/>
      <w:r>
        <w:t xml:space="preserve">Objetivos </w:t>
      </w:r>
      <w:r w:rsidR="00787C14">
        <w:t>do Projeto</w:t>
      </w:r>
      <w:bookmarkEnd w:id="1"/>
    </w:p>
    <w:p w14:paraId="50FEE7DB" w14:textId="77777777" w:rsidR="009171DE" w:rsidRPr="009171DE" w:rsidRDefault="009171DE" w:rsidP="009171DE">
      <w:pPr>
        <w:rPr>
          <w:rFonts w:ascii="Arial" w:hAnsi="Arial" w:cs="Arial"/>
          <w:sz w:val="20"/>
          <w:szCs w:val="20"/>
        </w:rPr>
      </w:pPr>
    </w:p>
    <w:p w14:paraId="7ECA1C30" w14:textId="54800708" w:rsidR="00852184" w:rsidRPr="009171DE" w:rsidRDefault="008119D0" w:rsidP="00654085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171DE">
        <w:rPr>
          <w:rFonts w:ascii="Arial" w:hAnsi="Arial" w:cs="Arial"/>
          <w:sz w:val="20"/>
          <w:szCs w:val="20"/>
        </w:rPr>
        <w:t xml:space="preserve">Análise de </w:t>
      </w:r>
      <w:proofErr w:type="spellStart"/>
      <w:r w:rsidRPr="009171DE">
        <w:rPr>
          <w:rFonts w:ascii="Arial" w:hAnsi="Arial" w:cs="Arial"/>
          <w:sz w:val="20"/>
          <w:szCs w:val="20"/>
        </w:rPr>
        <w:t>Recência</w:t>
      </w:r>
      <w:proofErr w:type="spellEnd"/>
      <w:r w:rsidRPr="009171DE">
        <w:rPr>
          <w:rFonts w:ascii="Arial" w:hAnsi="Arial" w:cs="Arial"/>
          <w:sz w:val="20"/>
          <w:szCs w:val="20"/>
        </w:rPr>
        <w:t>, Frequência e valor</w:t>
      </w:r>
      <w:r w:rsidR="00B1464E" w:rsidRPr="009171DE">
        <w:rPr>
          <w:rFonts w:ascii="Arial" w:hAnsi="Arial" w:cs="Arial"/>
          <w:sz w:val="20"/>
          <w:szCs w:val="20"/>
        </w:rPr>
        <w:t xml:space="preserve"> que resulta em a</w:t>
      </w:r>
      <w:r w:rsidR="00D63963" w:rsidRPr="009171DE">
        <w:rPr>
          <w:rFonts w:ascii="Arial" w:hAnsi="Arial" w:cs="Arial"/>
          <w:sz w:val="20"/>
          <w:szCs w:val="20"/>
        </w:rPr>
        <w:t xml:space="preserve">grupamento dos </w:t>
      </w:r>
      <w:proofErr w:type="spellStart"/>
      <w:r w:rsidR="00D63963" w:rsidRPr="009171DE">
        <w:rPr>
          <w:rFonts w:ascii="Arial" w:hAnsi="Arial" w:cs="Arial"/>
          <w:sz w:val="20"/>
          <w:szCs w:val="20"/>
        </w:rPr>
        <w:t>pdv’s</w:t>
      </w:r>
      <w:proofErr w:type="spellEnd"/>
      <w:r w:rsidR="00D63963" w:rsidRPr="009171DE">
        <w:rPr>
          <w:rFonts w:ascii="Arial" w:hAnsi="Arial" w:cs="Arial"/>
          <w:sz w:val="20"/>
          <w:szCs w:val="20"/>
        </w:rPr>
        <w:t xml:space="preserve"> para entendimento dos mais valiosos</w:t>
      </w:r>
      <w:r w:rsidRPr="009171DE">
        <w:rPr>
          <w:rFonts w:ascii="Arial" w:hAnsi="Arial" w:cs="Arial"/>
          <w:sz w:val="20"/>
          <w:szCs w:val="20"/>
        </w:rPr>
        <w:t>.</w:t>
      </w:r>
    </w:p>
    <w:p w14:paraId="6E837848" w14:textId="77777777" w:rsidR="00D63963" w:rsidRDefault="00D63963" w:rsidP="003D437B"/>
    <w:p w14:paraId="73F6F11D" w14:textId="6FFA441D" w:rsidR="003D26CA" w:rsidRDefault="003D26CA" w:rsidP="003D26CA">
      <w:pPr>
        <w:pStyle w:val="Ttulo1"/>
      </w:pPr>
      <w:bookmarkStart w:id="2" w:name="_Toc130203928"/>
      <w:r>
        <w:t>Requisitos Mínimos</w:t>
      </w:r>
      <w:bookmarkEnd w:id="2"/>
    </w:p>
    <w:p w14:paraId="6F13FDD3" w14:textId="77777777" w:rsidR="003D26CA" w:rsidRPr="009171DE" w:rsidRDefault="003D26CA" w:rsidP="003D26CA">
      <w:pPr>
        <w:rPr>
          <w:rFonts w:ascii="Arial" w:hAnsi="Arial" w:cs="Arial"/>
          <w:sz w:val="20"/>
          <w:szCs w:val="20"/>
        </w:rPr>
      </w:pPr>
    </w:p>
    <w:p w14:paraId="638CD2EE" w14:textId="70A30989" w:rsidR="003D26CA" w:rsidRDefault="00393588" w:rsidP="00417605">
      <w:pPr>
        <w:pStyle w:val="Comments"/>
      </w:pPr>
      <w:r w:rsidRPr="009171DE">
        <w:t>Uso da</w:t>
      </w:r>
      <w:r w:rsidR="009171DE" w:rsidRPr="009171DE">
        <w:t xml:space="preserve"> base de</w:t>
      </w:r>
      <w:r w:rsidRPr="009171DE">
        <w:t xml:space="preserve"> venda </w:t>
      </w:r>
      <w:proofErr w:type="spellStart"/>
      <w:r w:rsidR="009171DE" w:rsidRPr="009171DE">
        <w:t>sell</w:t>
      </w:r>
      <w:proofErr w:type="spellEnd"/>
      <w:r w:rsidR="009171DE" w:rsidRPr="009171DE">
        <w:t>-in</w:t>
      </w:r>
      <w:r w:rsidRPr="009171DE">
        <w:t xml:space="preserve"> (SQL)</w:t>
      </w:r>
      <w:r w:rsidR="00654085">
        <w:t>.</w:t>
      </w:r>
    </w:p>
    <w:p w14:paraId="39B1CB66" w14:textId="2C68D47F" w:rsidR="0045564E" w:rsidRDefault="0045564E" w:rsidP="00417605">
      <w:pPr>
        <w:pStyle w:val="Comments"/>
      </w:pPr>
      <w:r>
        <w:t>Python</w:t>
      </w:r>
    </w:p>
    <w:p w14:paraId="4CACCAED" w14:textId="0BE5BFFA" w:rsidR="0045564E" w:rsidRDefault="0045564E" w:rsidP="00417605">
      <w:pPr>
        <w:pStyle w:val="Comments"/>
      </w:pPr>
      <w:r>
        <w:t>PostgreSQL</w:t>
      </w:r>
    </w:p>
    <w:p w14:paraId="0802A0DB" w14:textId="21A0CABD" w:rsidR="0045564E" w:rsidRPr="009171DE" w:rsidRDefault="0045564E" w:rsidP="00417605">
      <w:pPr>
        <w:pStyle w:val="Comments"/>
      </w:pPr>
      <w:proofErr w:type="spellStart"/>
      <w:r>
        <w:t>PowerBI</w:t>
      </w:r>
      <w:proofErr w:type="spellEnd"/>
    </w:p>
    <w:p w14:paraId="2D77031C" w14:textId="01343826" w:rsidR="002A19BF" w:rsidRPr="00C46898" w:rsidRDefault="002A19BF" w:rsidP="002A19BF">
      <w:pPr>
        <w:pStyle w:val="Ttulo1"/>
      </w:pPr>
      <w:bookmarkStart w:id="3" w:name="_Toc383380606"/>
      <w:bookmarkStart w:id="4" w:name="_Toc130203929"/>
      <w:r>
        <w:t xml:space="preserve">Escopo do </w:t>
      </w:r>
      <w:bookmarkEnd w:id="3"/>
      <w:r w:rsidR="00BF2C9A">
        <w:t>Entregável</w:t>
      </w:r>
      <w:bookmarkEnd w:id="4"/>
    </w:p>
    <w:p w14:paraId="10C2EC13" w14:textId="354A0A4E" w:rsidR="00654085" w:rsidRDefault="00654085" w:rsidP="00417605">
      <w:pPr>
        <w:pStyle w:val="Comments"/>
        <w:numPr>
          <w:ilvl w:val="0"/>
          <w:numId w:val="0"/>
        </w:numPr>
        <w:ind w:left="1571"/>
      </w:pPr>
    </w:p>
    <w:p w14:paraId="3AD11B5D" w14:textId="77777777" w:rsidR="00BD38E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t xml:space="preserve">As relações entre os prestadores de serviços e as clientes têm se modificado pelo aumento da concorrência. O estudo de caso abordado teve como objetivo a análise da fidelização </w:t>
      </w:r>
      <w:r w:rsidRPr="009D448C">
        <w:rPr>
          <w:rFonts w:ascii="Arial" w:hAnsi="Arial" w:cs="Arial"/>
          <w:sz w:val="20"/>
          <w:szCs w:val="20"/>
        </w:rPr>
        <w:lastRenderedPageBreak/>
        <w:t xml:space="preserve">de clientes da </w:t>
      </w:r>
      <w:proofErr w:type="spellStart"/>
      <w:r w:rsidRPr="009D448C">
        <w:rPr>
          <w:rFonts w:ascii="Arial" w:hAnsi="Arial" w:cs="Arial"/>
          <w:sz w:val="20"/>
          <w:szCs w:val="20"/>
        </w:rPr>
        <w:t>Hypera</w:t>
      </w:r>
      <w:proofErr w:type="spellEnd"/>
      <w:r w:rsidRPr="009D448C">
        <w:rPr>
          <w:rFonts w:ascii="Arial" w:hAnsi="Arial" w:cs="Arial"/>
          <w:sz w:val="20"/>
          <w:szCs w:val="20"/>
        </w:rPr>
        <w:t xml:space="preserve"> Pharma, com o auxílio da metodologia RFV (</w:t>
      </w:r>
      <w:proofErr w:type="spellStart"/>
      <w:r w:rsidRPr="009D448C">
        <w:rPr>
          <w:rFonts w:ascii="Arial" w:hAnsi="Arial" w:cs="Arial"/>
          <w:sz w:val="20"/>
          <w:szCs w:val="20"/>
        </w:rPr>
        <w:t>Recência</w:t>
      </w:r>
      <w:proofErr w:type="spellEnd"/>
      <w:r w:rsidRPr="009D448C">
        <w:rPr>
          <w:rFonts w:ascii="Arial" w:hAnsi="Arial" w:cs="Arial"/>
          <w:sz w:val="20"/>
          <w:szCs w:val="20"/>
        </w:rPr>
        <w:t xml:space="preserve">, Frequência e Valor). </w:t>
      </w:r>
    </w:p>
    <w:p w14:paraId="6AEA4B91" w14:textId="598ABF13" w:rsidR="00BD38EA" w:rsidRPr="009D448C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 w:rsidRPr="00BD38EA">
        <w:rPr>
          <w:rFonts w:ascii="Arial" w:hAnsi="Arial" w:cs="Arial"/>
          <w:sz w:val="20"/>
          <w:szCs w:val="20"/>
        </w:rPr>
        <w:t>RF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 xml:space="preserve"> é uma técnica usada para priorizar os clientes. </w:t>
      </w:r>
      <w:proofErr w:type="spellStart"/>
      <w:r w:rsidRPr="00BD38EA">
        <w:rPr>
          <w:rFonts w:ascii="Arial" w:hAnsi="Arial" w:cs="Arial"/>
          <w:sz w:val="20"/>
          <w:szCs w:val="20"/>
        </w:rPr>
        <w:t>Recência</w:t>
      </w:r>
      <w:proofErr w:type="spellEnd"/>
      <w:r w:rsidRPr="00BD38EA">
        <w:rPr>
          <w:rFonts w:ascii="Arial" w:hAnsi="Arial" w:cs="Arial"/>
          <w:sz w:val="20"/>
          <w:szCs w:val="20"/>
        </w:rPr>
        <w:t xml:space="preserve"> (R) nos diz quando é a última data de compra.</w:t>
      </w:r>
      <w:r>
        <w:rPr>
          <w:rFonts w:ascii="Arial" w:hAnsi="Arial" w:cs="Arial"/>
          <w:sz w:val="20"/>
          <w:szCs w:val="20"/>
        </w:rPr>
        <w:t xml:space="preserve"> </w:t>
      </w:r>
      <w:r w:rsidRPr="00BD38EA">
        <w:rPr>
          <w:rFonts w:ascii="Arial" w:hAnsi="Arial" w:cs="Arial"/>
          <w:sz w:val="20"/>
          <w:szCs w:val="20"/>
        </w:rPr>
        <w:t>Frequência (F) nos diz com que frequência eles fazem compras.</w:t>
      </w:r>
      <w:r>
        <w:rPr>
          <w:rFonts w:ascii="Arial" w:hAnsi="Arial" w:cs="Arial"/>
          <w:sz w:val="20"/>
          <w:szCs w:val="20"/>
        </w:rPr>
        <w:t xml:space="preserve"> Valor</w:t>
      </w:r>
      <w:r w:rsidRPr="00BD38E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>) nos diz quão grande é o tamanho médio do ticket. Na verdade, é o valor vitalício do cliente.</w:t>
      </w:r>
    </w:p>
    <w:p w14:paraId="701B72FA" w14:textId="1E0445E9" w:rsidR="000B161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t>Por meio da pesquisa descritiva e quantitativa a partir do uso de dados, buscou-se identificar os clientes de maior valor para a empresa por serem fiéis e representativos quanto ao faturamento. Os dados tratados compreenderam uma leitura do comportamento de 761 clientes ao longo de 5 anos.</w:t>
      </w:r>
      <w:r w:rsidR="009D448C">
        <w:rPr>
          <w:rFonts w:ascii="Arial" w:hAnsi="Arial" w:cs="Arial"/>
          <w:sz w:val="20"/>
          <w:szCs w:val="20"/>
        </w:rPr>
        <w:t xml:space="preserve"> </w:t>
      </w:r>
      <w:r w:rsidR="009D448C" w:rsidRPr="009D448C">
        <w:rPr>
          <w:rFonts w:ascii="Arial" w:hAnsi="Arial" w:cs="Arial"/>
          <w:sz w:val="20"/>
          <w:szCs w:val="20"/>
        </w:rPr>
        <w:t>Diante das análises realizadas, e da estratificação da base de clientes foi possível identificar comportamentos e reportar medidas de retenção aos clientes que não retornaram, bem como, direcionar novas estratégias para favorecer a fidelização dos clientes que frequentam a empresa com maior assiduidade.</w:t>
      </w:r>
    </w:p>
    <w:p w14:paraId="41A6766B" w14:textId="400D437E" w:rsidR="002A19BF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Além disto foi criado um sistema de histórico, no qual pode ser observado a influência das ações em cada cliente, avaliando se ocorre a mudança de score e categoria do cliente.</w:t>
      </w:r>
      <w:r w:rsidR="00A17AAB">
        <w:rPr>
          <w:rFonts w:ascii="Arial" w:hAnsi="Arial" w:cs="Arial"/>
          <w:sz w:val="20"/>
          <w:szCs w:val="20"/>
        </w:rPr>
        <w:t xml:space="preserve"> Por fim foi validado a metodologia via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machine</w:t>
      </w:r>
      <w:proofErr w:type="spellEnd"/>
      <w:r w:rsidR="00A17AAB" w:rsidRPr="00A17AA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learning</w:t>
      </w:r>
      <w:proofErr w:type="spellEnd"/>
      <w:r w:rsidR="00A17AAB">
        <w:rPr>
          <w:rFonts w:ascii="Arial" w:hAnsi="Arial" w:cs="Arial"/>
          <w:sz w:val="20"/>
          <w:szCs w:val="20"/>
        </w:rPr>
        <w:t xml:space="preserve"> com aplicação do algoritmo de </w:t>
      </w:r>
      <w:proofErr w:type="spellStart"/>
      <w:r w:rsidR="00A17AAB" w:rsidRPr="00A17AAB">
        <w:rPr>
          <w:rFonts w:ascii="Arial" w:hAnsi="Arial" w:cs="Arial"/>
          <w:i/>
          <w:iCs/>
          <w:sz w:val="20"/>
          <w:szCs w:val="20"/>
        </w:rPr>
        <w:t>RandomForest</w:t>
      </w:r>
      <w:proofErr w:type="spellEnd"/>
      <w:r w:rsidR="00A17AAB">
        <w:rPr>
          <w:rFonts w:ascii="Arial" w:hAnsi="Arial" w:cs="Arial"/>
          <w:sz w:val="20"/>
          <w:szCs w:val="20"/>
        </w:rPr>
        <w:t>.</w:t>
      </w:r>
    </w:p>
    <w:p w14:paraId="04067B35" w14:textId="77777777" w:rsidR="00BD38EA" w:rsidRPr="00AA3C95" w:rsidRDefault="00BD38EA" w:rsidP="00BD38EA">
      <w:pPr>
        <w:spacing w:line="360" w:lineRule="auto"/>
        <w:ind w:firstLine="851"/>
        <w:jc w:val="both"/>
      </w:pPr>
    </w:p>
    <w:p w14:paraId="2A19C668" w14:textId="7B49184E" w:rsidR="002A19BF" w:rsidRPr="00AA3C95" w:rsidRDefault="00BF2C9A" w:rsidP="002A19BF">
      <w:pPr>
        <w:pStyle w:val="Ttulo1"/>
      </w:pPr>
      <w:bookmarkStart w:id="5" w:name="_Toc130203930"/>
      <w:r>
        <w:t>Metodologia</w:t>
      </w:r>
      <w:bookmarkEnd w:id="5"/>
    </w:p>
    <w:p w14:paraId="7ED28E81" w14:textId="702FAD54" w:rsidR="00EC3022" w:rsidRDefault="00EC3022" w:rsidP="00417605">
      <w:pPr>
        <w:pStyle w:val="Comments"/>
        <w:numPr>
          <w:ilvl w:val="0"/>
          <w:numId w:val="0"/>
        </w:numPr>
      </w:pPr>
    </w:p>
    <w:p w14:paraId="279EFB8F" w14:textId="77777777" w:rsidR="005F53CC" w:rsidRDefault="00BD38EA" w:rsidP="00417605">
      <w:pPr>
        <w:pStyle w:val="Comments"/>
        <w:numPr>
          <w:ilvl w:val="0"/>
          <w:numId w:val="0"/>
        </w:numPr>
        <w:ind w:firstLine="851"/>
      </w:pPr>
      <w:r w:rsidRPr="005F53CC">
        <w:t xml:space="preserve">Para cálculo do score RFV, foi identificado o cliente através da rede, a </w:t>
      </w:r>
      <w:proofErr w:type="spellStart"/>
      <w:r w:rsidRPr="005F53CC">
        <w:t>recência</w:t>
      </w:r>
      <w:proofErr w:type="spellEnd"/>
      <w:r w:rsidRPr="005F53CC">
        <w:t xml:space="preserve"> através do último dia comprado, frequência através do número total de transações, e valor, sendo tamanho total de compras dividido pelo número total de transações.</w:t>
      </w:r>
      <w:r w:rsidR="005F53CC" w:rsidRPr="005F53CC">
        <w:t xml:space="preserve"> </w:t>
      </w:r>
    </w:p>
    <w:p w14:paraId="08989E7D" w14:textId="00340B6E" w:rsidR="00BD38EA" w:rsidRDefault="005F53CC" w:rsidP="00417605">
      <w:pPr>
        <w:pStyle w:val="Comments"/>
        <w:numPr>
          <w:ilvl w:val="0"/>
          <w:numId w:val="0"/>
        </w:numPr>
        <w:ind w:firstLine="851"/>
      </w:pPr>
      <w:r w:rsidRPr="005F53CC">
        <w:t xml:space="preserve">Para definir a pontuação </w:t>
      </w:r>
      <w:r>
        <w:t>RFV</w:t>
      </w:r>
      <w:r w:rsidRPr="005F53CC">
        <w:t xml:space="preserve"> em uma escala de 1 a 5 para cada cliente em termos de atualidade, frequência e valor monetário. 1 é o mais baixo e 5 é o mais alto.</w:t>
      </w:r>
      <w:r w:rsidR="00DA265A">
        <w:t xml:space="preserve"> F</w:t>
      </w:r>
      <w:r w:rsidR="00DA265A" w:rsidRPr="00DA265A">
        <w:t xml:space="preserve">oram classificados </w:t>
      </w:r>
      <w:r w:rsidR="00DA265A">
        <w:t>os registros frequência e valor</w:t>
      </w:r>
      <w:r w:rsidR="00DA265A" w:rsidRPr="00DA265A">
        <w:t xml:space="preserve"> procedendo a distribuição por quintis, estabelecendo notas de 1 a 5 para cada variável.</w:t>
      </w:r>
      <w:r w:rsidR="00DA265A">
        <w:t xml:space="preserve"> Para a variável </w:t>
      </w:r>
      <w:proofErr w:type="spellStart"/>
      <w:r w:rsidR="00DA265A">
        <w:t>recência</w:t>
      </w:r>
      <w:proofErr w:type="spellEnd"/>
      <w:r w:rsidR="00DA265A">
        <w:t xml:space="preserve">, adotou-se uma metodologia interna em parâmetros que seria interessante para equipe de inteligência de mercado buscando uma maior distinção dos períodos de compras dos clientes. Os scores foram definidos como 5 para até 2 meses da última compra, score 4 de 2 a 7 meses, 3 de 8 a 15 meses, 2 de 16 a 26 meses, e 1 para períodos acima. </w:t>
      </w:r>
      <w:r w:rsidR="00DA265A" w:rsidRPr="00DA265A">
        <w:t xml:space="preserve">Após atribuída a nota pela perspectiva de análise de cada variável foi efetuada a </w:t>
      </w:r>
      <w:r w:rsidR="003351B0">
        <w:t>concatenação</w:t>
      </w:r>
      <w:r w:rsidR="00DA265A" w:rsidRPr="00DA265A">
        <w:t xml:space="preserve"> das variáveis</w:t>
      </w:r>
      <w:r w:rsidR="00DA265A">
        <w:t>.</w:t>
      </w:r>
    </w:p>
    <w:p w14:paraId="67A73A0C" w14:textId="4F3BBD77" w:rsidR="003351B0" w:rsidRDefault="003351B0" w:rsidP="00417605">
      <w:pPr>
        <w:pStyle w:val="Comments"/>
        <w:numPr>
          <w:ilvl w:val="0"/>
          <w:numId w:val="0"/>
        </w:numPr>
        <w:ind w:firstLine="851"/>
      </w:pPr>
      <w:r>
        <w:t>Foi criando um banco de dados SQL para registro histórico, podendo avaliar o desempenho das ações sobre os clientes com o decorrer do tempo, além de observar as mudanças de score e segmentos.</w:t>
      </w:r>
    </w:p>
    <w:p w14:paraId="3ABBAAAF" w14:textId="2479AB00" w:rsidR="00BD38EA" w:rsidRPr="00BD38EA" w:rsidRDefault="003351B0" w:rsidP="00417605">
      <w:pPr>
        <w:pStyle w:val="Comments"/>
        <w:numPr>
          <w:ilvl w:val="0"/>
          <w:numId w:val="0"/>
        </w:numPr>
        <w:ind w:firstLine="851"/>
      </w:pPr>
      <w:r>
        <w:t xml:space="preserve">Para validação da metodologia, foi adotado um modelo de clusterização </w:t>
      </w:r>
      <w:r w:rsidRPr="003351B0">
        <w:rPr>
          <w:i/>
          <w:iCs/>
        </w:rPr>
        <w:t>k-</w:t>
      </w:r>
      <w:proofErr w:type="spellStart"/>
      <w:r w:rsidRPr="003351B0">
        <w:rPr>
          <w:i/>
          <w:iCs/>
        </w:rPr>
        <w:t>means</w:t>
      </w:r>
      <w:proofErr w:type="spellEnd"/>
      <w:r>
        <w:t xml:space="preserve">, no qual o </w:t>
      </w:r>
      <w:proofErr w:type="spellStart"/>
      <w:r>
        <w:t>dataset</w:t>
      </w:r>
      <w:proofErr w:type="spellEnd"/>
      <w:r>
        <w:t xml:space="preserve"> continha os dados de </w:t>
      </w:r>
      <w:proofErr w:type="spellStart"/>
      <w:r>
        <w:t>recência</w:t>
      </w:r>
      <w:proofErr w:type="spellEnd"/>
      <w:r>
        <w:t xml:space="preserve">, frequência, valor e classificação (segmentos). Através do </w:t>
      </w:r>
      <w:proofErr w:type="spellStart"/>
      <w:r w:rsidRPr="003A665B">
        <w:rPr>
          <w:i/>
          <w:iCs/>
        </w:rPr>
        <w:t>GridSearch</w:t>
      </w:r>
      <w:proofErr w:type="spellEnd"/>
      <w:r>
        <w:t xml:space="preserve"> da bibliotec</w:t>
      </w:r>
      <w:r w:rsidR="003A665B">
        <w:t xml:space="preserve">a </w:t>
      </w:r>
      <w:proofErr w:type="spellStart"/>
      <w:r w:rsidR="003A665B" w:rsidRPr="003A665B">
        <w:rPr>
          <w:i/>
          <w:iCs/>
        </w:rPr>
        <w:t>sci</w:t>
      </w:r>
      <w:proofErr w:type="spellEnd"/>
      <w:r w:rsidR="003A665B" w:rsidRPr="003A665B">
        <w:rPr>
          <w:i/>
          <w:iCs/>
        </w:rPr>
        <w:t xml:space="preserve">-kit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. O método para </w:t>
      </w:r>
      <w:proofErr w:type="spellStart"/>
      <w:r w:rsidR="003A665B" w:rsidRPr="003A665B">
        <w:rPr>
          <w:i/>
          <w:iCs/>
        </w:rPr>
        <w:t>machine</w:t>
      </w:r>
      <w:proofErr w:type="spellEnd"/>
      <w:r w:rsidR="003A665B" w:rsidRPr="003A665B">
        <w:rPr>
          <w:i/>
          <w:iCs/>
        </w:rPr>
        <w:t xml:space="preserve">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 utilizado foi o </w:t>
      </w:r>
      <w:proofErr w:type="spellStart"/>
      <w:r w:rsidR="003A665B" w:rsidRPr="003A665B">
        <w:rPr>
          <w:i/>
          <w:iCs/>
        </w:rPr>
        <w:t>RandomForestClassifier</w:t>
      </w:r>
      <w:proofErr w:type="spellEnd"/>
      <w:r w:rsidR="003A665B">
        <w:t>.</w:t>
      </w:r>
      <w:r w:rsidR="00417605">
        <w:t xml:space="preserve"> Para validação dos resultados foi gerado a </w:t>
      </w:r>
      <w:proofErr w:type="spellStart"/>
      <w:r w:rsidR="00417605">
        <w:t>matrix</w:t>
      </w:r>
      <w:proofErr w:type="spellEnd"/>
      <w:r w:rsidR="00417605">
        <w:t xml:space="preserve"> de confusão e por fim analisado os resultados estatísticos do método, como acurácia, precisão, </w:t>
      </w:r>
      <w:proofErr w:type="spellStart"/>
      <w:r w:rsidR="00417605">
        <w:t>revocação</w:t>
      </w:r>
      <w:proofErr w:type="spellEnd"/>
      <w:r w:rsidR="00417605">
        <w:t xml:space="preserve"> e </w:t>
      </w:r>
      <w:r w:rsidR="00417605" w:rsidRPr="00417605">
        <w:rPr>
          <w:i/>
          <w:iCs/>
        </w:rPr>
        <w:t>F1-score</w:t>
      </w:r>
      <w:r w:rsidR="00417605">
        <w:t>.</w:t>
      </w:r>
    </w:p>
    <w:p w14:paraId="67B39F64" w14:textId="77777777" w:rsidR="00E10611" w:rsidRPr="00BD38EA" w:rsidRDefault="00E10611" w:rsidP="00BD38E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3931"/>
      <w:r>
        <w:t>Premissas</w:t>
      </w:r>
      <w:bookmarkEnd w:id="6"/>
      <w:bookmarkEnd w:id="7"/>
    </w:p>
    <w:p w14:paraId="28F19CB1" w14:textId="16BC5A6C" w:rsidR="00E9063F" w:rsidRDefault="00E9063F" w:rsidP="3F163DE5"/>
    <w:p w14:paraId="52E5AB43" w14:textId="77F22E80" w:rsidR="009D448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 embasamento teórico para o desenvolvimento do processo metodológico compreende o significado de análise da metodologia </w:t>
      </w:r>
      <w:proofErr w:type="spellStart"/>
      <w:r w:rsidRPr="005F53CC">
        <w:rPr>
          <w:rFonts w:ascii="Arial" w:hAnsi="Arial" w:cs="Arial"/>
          <w:sz w:val="20"/>
          <w:szCs w:val="20"/>
        </w:rPr>
        <w:t>Recência</w:t>
      </w:r>
      <w:proofErr w:type="spellEnd"/>
      <w:r w:rsidRPr="005F53CC">
        <w:rPr>
          <w:rFonts w:ascii="Arial" w:hAnsi="Arial" w:cs="Arial"/>
          <w:sz w:val="20"/>
          <w:szCs w:val="20"/>
        </w:rPr>
        <w:t xml:space="preserve">, Frequência e Valor (RFV) e a associação </w:t>
      </w:r>
      <w:proofErr w:type="gramStart"/>
      <w:r w:rsidRPr="005F53CC">
        <w:rPr>
          <w:rFonts w:ascii="Arial" w:hAnsi="Arial" w:cs="Arial"/>
          <w:sz w:val="20"/>
          <w:szCs w:val="20"/>
        </w:rPr>
        <w:t>da mesma</w:t>
      </w:r>
      <w:proofErr w:type="gramEnd"/>
      <w:r w:rsidRPr="005F53CC">
        <w:rPr>
          <w:rFonts w:ascii="Arial" w:hAnsi="Arial" w:cs="Arial"/>
          <w:sz w:val="20"/>
          <w:szCs w:val="20"/>
        </w:rPr>
        <w:t xml:space="preserve"> com a leitura dos dados pela abordagem da Lei de Pareto. Entretanto, o arcabouço conceitual que favorece a operacionalização dos dados para a tratativa de análise é exposto pela compreensão dos conceitos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fundantes quanto a abordagem da segmentação de clientes para o desenvolvimento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de abordagens comerciais específicas que atendam a demanda dos clientes e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favoreça satisfação dos mesmos, permitindo à organização ter retenção e fidelização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dos clientes (KOTLER, 2000).</w:t>
      </w:r>
    </w:p>
    <w:p w14:paraId="380D2E26" w14:textId="77777777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>O marketing de relacionamento tem como foco o cliente, no intuito de o satisfazer, para garantir uma vivência exitosa que potencialize a fidelização do cliente. Ao estruturar as informações sobre os clientes, a organização amplia sua compreensão sobre a diferença entre os tipos de clientes e os tipos de interações com a organização.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EEE8E7" w14:textId="69E44E84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Os clientes são segmentados considerando sua importância e a atividade que exercem nas organizações. É possível pontuar cada cliente e inseri-lo em um determinado intervalo de </w:t>
      </w:r>
      <w:proofErr w:type="spellStart"/>
      <w:r w:rsidRPr="005F53CC">
        <w:rPr>
          <w:rFonts w:ascii="Arial" w:hAnsi="Arial" w:cs="Arial"/>
          <w:sz w:val="20"/>
          <w:szCs w:val="20"/>
        </w:rPr>
        <w:t>recência</w:t>
      </w:r>
      <w:proofErr w:type="spellEnd"/>
      <w:r w:rsidRPr="005F53CC">
        <w:rPr>
          <w:rFonts w:ascii="Arial" w:hAnsi="Arial" w:cs="Arial"/>
          <w:sz w:val="20"/>
          <w:szCs w:val="20"/>
        </w:rPr>
        <w:t xml:space="preserve">, bem como criar diversos tipos de segmentos baseados na análise RFV (KOTHARI, 2017). Os segmentos identificados no Quadro </w:t>
      </w:r>
      <w:r w:rsidR="00152EE9">
        <w:rPr>
          <w:rFonts w:ascii="Arial" w:hAnsi="Arial" w:cs="Arial"/>
          <w:sz w:val="20"/>
          <w:szCs w:val="20"/>
        </w:rPr>
        <w:t>1</w:t>
      </w:r>
      <w:r w:rsidRPr="005F53CC">
        <w:rPr>
          <w:rFonts w:ascii="Arial" w:hAnsi="Arial" w:cs="Arial"/>
          <w:sz w:val="20"/>
          <w:szCs w:val="20"/>
        </w:rPr>
        <w:t xml:space="preserve"> ilustram algumas possibilidades de desenvolvimento de ações, conforme apontado pelas colunas atividade e dicas.</w:t>
      </w:r>
    </w:p>
    <w:p w14:paraId="76A502E1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3C7E121" w14:textId="6537FF34" w:rsidR="00CC1762" w:rsidRPr="00CC1762" w:rsidRDefault="00CC1762" w:rsidP="00CC176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r w:rsidRPr="00CC1762">
        <w:rPr>
          <w:rFonts w:ascii="Arial" w:hAnsi="Arial" w:cs="Arial"/>
          <w:i w:val="0"/>
          <w:iCs w:val="0"/>
          <w:color w:val="auto"/>
        </w:rPr>
        <w:t xml:space="preserve">Tabela </w:t>
      </w:r>
      <w:r w:rsidRPr="00CC1762">
        <w:rPr>
          <w:rFonts w:ascii="Arial" w:hAnsi="Arial" w:cs="Arial"/>
          <w:i w:val="0"/>
          <w:iCs w:val="0"/>
          <w:color w:val="auto"/>
        </w:rPr>
        <w:fldChar w:fldCharType="begin"/>
      </w:r>
      <w:r w:rsidRPr="00CC1762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CC1762">
        <w:rPr>
          <w:rFonts w:ascii="Arial" w:hAnsi="Arial" w:cs="Arial"/>
          <w:i w:val="0"/>
          <w:iCs w:val="0"/>
          <w:color w:val="auto"/>
        </w:rPr>
        <w:fldChar w:fldCharType="separate"/>
      </w:r>
      <w:r w:rsidR="00ED69D8">
        <w:rPr>
          <w:rFonts w:ascii="Arial" w:hAnsi="Arial" w:cs="Arial"/>
          <w:i w:val="0"/>
          <w:iCs w:val="0"/>
          <w:noProof/>
          <w:color w:val="auto"/>
        </w:rPr>
        <w:t>1</w:t>
      </w:r>
      <w:r w:rsidRPr="00CC1762">
        <w:rPr>
          <w:rFonts w:ascii="Arial" w:hAnsi="Arial" w:cs="Arial"/>
          <w:i w:val="0"/>
          <w:iCs w:val="0"/>
          <w:color w:val="auto"/>
        </w:rPr>
        <w:fldChar w:fldCharType="end"/>
      </w:r>
      <w:r w:rsidRPr="00CC1762">
        <w:rPr>
          <w:rFonts w:ascii="Arial" w:hAnsi="Arial" w:cs="Arial"/>
          <w:i w:val="0"/>
          <w:iCs w:val="0"/>
          <w:color w:val="auto"/>
        </w:rPr>
        <w:t xml:space="preserve"> - Segmentação de clientes e recomendação de </w:t>
      </w:r>
      <w:r w:rsidRPr="008E215C">
        <w:rPr>
          <w:rFonts w:ascii="Arial" w:hAnsi="Arial" w:cs="Arial"/>
          <w:i w:val="0"/>
          <w:iCs w:val="0"/>
          <w:color w:val="auto"/>
        </w:rPr>
        <w:t>conduta</w:t>
      </w:r>
      <w:r w:rsidR="008E215C" w:rsidRPr="008E215C">
        <w:rPr>
          <w:rFonts w:ascii="Arial" w:hAnsi="Arial" w:cs="Arial"/>
          <w:i w:val="0"/>
          <w:iCs w:val="0"/>
          <w:color w:val="auto"/>
        </w:rPr>
        <w:t xml:space="preserve"> (</w:t>
      </w:r>
      <w:proofErr w:type="spellStart"/>
      <w:r w:rsidR="008E215C" w:rsidRPr="008E215C">
        <w:rPr>
          <w:rFonts w:ascii="Arial" w:hAnsi="Arial" w:cs="Arial"/>
          <w:i w:val="0"/>
          <w:iCs w:val="0"/>
          <w:color w:val="auto"/>
        </w:rPr>
        <w:t>Kothari</w:t>
      </w:r>
      <w:proofErr w:type="spellEnd"/>
      <w:r w:rsidR="008E215C" w:rsidRPr="008E215C">
        <w:rPr>
          <w:rFonts w:ascii="Arial" w:hAnsi="Arial" w:cs="Arial"/>
          <w:i w:val="0"/>
          <w:iCs w:val="0"/>
          <w:color w:val="auto"/>
        </w:rPr>
        <w:t xml:space="preserve"> 2017)</w:t>
      </w:r>
      <w:r w:rsidR="008E215C">
        <w:rPr>
          <w:rFonts w:ascii="Arial" w:hAnsi="Arial" w:cs="Arial"/>
          <w:i w:val="0"/>
          <w:iCs w:val="0"/>
          <w:color w:val="auto"/>
        </w:rPr>
        <w:t>.</w:t>
      </w:r>
    </w:p>
    <w:tbl>
      <w:tblPr>
        <w:tblStyle w:val="TabeladeList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257"/>
        <w:gridCol w:w="1440"/>
        <w:gridCol w:w="2036"/>
        <w:gridCol w:w="2403"/>
      </w:tblGrid>
      <w:tr w:rsidR="00ED675F" w:rsidRPr="00ED675F" w14:paraId="5F989985" w14:textId="77777777" w:rsidTr="00ED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8E8FDA6" w14:textId="55AC4B95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Segmento de cliente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578EE9" w14:textId="7CDE1AC5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 xml:space="preserve">Pontuação de </w:t>
            </w:r>
            <w:proofErr w:type="spellStart"/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recência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127708" w14:textId="2AB4246C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Intervalo de frequência e valor combinados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66D4773" w14:textId="210E6A6E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Atividade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295ABC94" w14:textId="13FE4FDC" w:rsidR="008E215C" w:rsidRPr="00ED675F" w:rsidRDefault="00ED675F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Ações</w:t>
            </w:r>
          </w:p>
        </w:tc>
      </w:tr>
      <w:tr w:rsidR="00ED675F" w:rsidRPr="00ED675F" w14:paraId="4D6C4FE4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465D27" w14:textId="205355B0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Campeões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709934" w14:textId="1BFC9929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B2396F" w14:textId="0269A89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520D1F" w14:textId="342733DB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Comprou recentemente, compra sempre e é o que mais gasta.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E4823" w14:textId="47A9777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Recompense-os. Podem ser os primeiros a adotar novos produtos. Irá promover a sua marca.</w:t>
            </w:r>
          </w:p>
        </w:tc>
      </w:tr>
      <w:tr w:rsidR="00ED675F" w:rsidRPr="00ED675F" w14:paraId="1831E353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F41AF80" w14:textId="71BEB07B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fiéis</w:t>
            </w:r>
          </w:p>
        </w:tc>
        <w:tc>
          <w:tcPr>
            <w:tcW w:w="0" w:type="auto"/>
            <w:vAlign w:val="center"/>
          </w:tcPr>
          <w:p w14:paraId="25F69AE4" w14:textId="545DA0DC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0" w:type="auto"/>
            <w:vAlign w:val="center"/>
          </w:tcPr>
          <w:p w14:paraId="00A0EB0F" w14:textId="00B9FD8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2036" w:type="dxa"/>
            <w:vAlign w:val="center"/>
          </w:tcPr>
          <w:p w14:paraId="386643D7" w14:textId="321CF64A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Gasta bastante dinheiro</w:t>
            </w:r>
          </w:p>
        </w:tc>
        <w:tc>
          <w:tcPr>
            <w:tcW w:w="2403" w:type="dxa"/>
            <w:vAlign w:val="center"/>
          </w:tcPr>
          <w:p w14:paraId="46455B15" w14:textId="6806BDF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Venda produtos de maior valor agregado. Peça opiniões. Envolva-os.</w:t>
            </w:r>
          </w:p>
        </w:tc>
      </w:tr>
      <w:tr w:rsidR="00ED675F" w:rsidRPr="00ED675F" w14:paraId="6EFB961C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EAAC29" w14:textId="672C326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Potencial cliente fiel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DB85E5" w14:textId="6142004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AC9CB3" w14:textId="5B3FBDE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1-3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045832" w14:textId="39687F3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Clientes recentes, mas gastou uma boa quantia e comprou mais de uma vez.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B82F7D" w14:textId="4149BC45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programa de fidelidade, recomende outros produtos.</w:t>
            </w:r>
          </w:p>
        </w:tc>
      </w:tr>
      <w:tr w:rsidR="00ED675F" w:rsidRPr="00ED675F" w14:paraId="1694DCBA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4BA9B9E" w14:textId="250B7817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Clientes recentes</w:t>
            </w:r>
          </w:p>
        </w:tc>
        <w:tc>
          <w:tcPr>
            <w:tcW w:w="0" w:type="auto"/>
            <w:vAlign w:val="center"/>
          </w:tcPr>
          <w:p w14:paraId="45F0E885" w14:textId="0CD877CF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vAlign w:val="center"/>
          </w:tcPr>
          <w:p w14:paraId="46151447" w14:textId="7F18712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vAlign w:val="center"/>
          </w:tcPr>
          <w:p w14:paraId="31B7B917" w14:textId="5F91B939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 mais recentemente, mas não com frequência.</w:t>
            </w:r>
          </w:p>
        </w:tc>
        <w:tc>
          <w:tcPr>
            <w:tcW w:w="2403" w:type="dxa"/>
            <w:vAlign w:val="center"/>
          </w:tcPr>
          <w:p w14:paraId="70448444" w14:textId="1CBD049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Forneça suporte, dê sucesso antecipado e comece a construir um relacionamento.</w:t>
            </w:r>
          </w:p>
        </w:tc>
      </w:tr>
      <w:tr w:rsidR="00ED675F" w:rsidRPr="00ED675F" w14:paraId="4A36463F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489C2" w14:textId="2F74C2B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Promissores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85CE8A" w14:textId="693B59C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514FA9" w14:textId="73BAB37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69E3D4" w14:textId="71281A9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Compradores recentes, mas não gastaram muito.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562943" w14:textId="35C0EC5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Crie reconhecimento para a marca, ofereça testes gratuitos.</w:t>
            </w:r>
          </w:p>
        </w:tc>
      </w:tr>
      <w:tr w:rsidR="00ED675F" w:rsidRPr="00ED675F" w14:paraId="30E3B35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31B92D" w14:textId="7973078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que precisam de atenção</w:t>
            </w:r>
          </w:p>
        </w:tc>
        <w:tc>
          <w:tcPr>
            <w:tcW w:w="0" w:type="auto"/>
            <w:vAlign w:val="center"/>
          </w:tcPr>
          <w:p w14:paraId="5199C877" w14:textId="2B8C9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vAlign w:val="center"/>
          </w:tcPr>
          <w:p w14:paraId="13AC6443" w14:textId="2F27126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2036" w:type="dxa"/>
            <w:vAlign w:val="center"/>
          </w:tcPr>
          <w:p w14:paraId="578F0873" w14:textId="18504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Acima da média de </w:t>
            </w:r>
            <w:proofErr w:type="spellStart"/>
            <w:r w:rsidRPr="00ED675F">
              <w:rPr>
                <w:rFonts w:ascii="Arial" w:hAnsi="Arial" w:cs="Arial"/>
                <w:sz w:val="20"/>
                <w:szCs w:val="20"/>
              </w:rPr>
              <w:t>recência</w:t>
            </w:r>
            <w:proofErr w:type="spellEnd"/>
            <w:r w:rsidRPr="00ED675F">
              <w:rPr>
                <w:rFonts w:ascii="Arial" w:hAnsi="Arial" w:cs="Arial"/>
                <w:sz w:val="20"/>
                <w:szCs w:val="20"/>
              </w:rPr>
              <w:t>, frequência e valores monetários. Porém, podem não ter comprado recentemente.</w:t>
            </w:r>
          </w:p>
        </w:tc>
        <w:tc>
          <w:tcPr>
            <w:tcW w:w="2403" w:type="dxa"/>
            <w:vAlign w:val="center"/>
          </w:tcPr>
          <w:p w14:paraId="254400C4" w14:textId="7140517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Faça ofertas com tempo limitado, recomende baseado em compras passadas. Reative-os.</w:t>
            </w:r>
          </w:p>
        </w:tc>
      </w:tr>
      <w:tr w:rsidR="00ED675F" w:rsidRPr="00ED675F" w14:paraId="6B4086CA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63C834" w14:textId="1BBFC3DD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Prestes a dormir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044430" w14:textId="1BD5119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B8C25A" w14:textId="30480AE4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04B329" w14:textId="637557E3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Abaixo da média de </w:t>
            </w:r>
            <w:proofErr w:type="spellStart"/>
            <w:r w:rsidRPr="00ED675F">
              <w:rPr>
                <w:rFonts w:ascii="Arial" w:hAnsi="Arial" w:cs="Arial"/>
                <w:sz w:val="20"/>
                <w:szCs w:val="20"/>
              </w:rPr>
              <w:t>recência</w:t>
            </w:r>
            <w:proofErr w:type="spellEnd"/>
            <w:r w:rsidRPr="00ED675F">
              <w:rPr>
                <w:rFonts w:ascii="Arial" w:hAnsi="Arial" w:cs="Arial"/>
                <w:sz w:val="20"/>
                <w:szCs w:val="20"/>
              </w:rPr>
              <w:t>, frequência e valores monetários. Serão perdidos se não forem reativados.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5A1C23" w14:textId="05B9BCC4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Compartilhe recursos valiosos, recomende produtos populares/renovações com descontos, reconecte-se com eles.</w:t>
            </w:r>
          </w:p>
        </w:tc>
      </w:tr>
      <w:tr w:rsidR="008E215C" w:rsidRPr="00ED675F" w14:paraId="6C47BF8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97780A" w14:textId="4E169E7C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 risco</w:t>
            </w:r>
          </w:p>
        </w:tc>
        <w:tc>
          <w:tcPr>
            <w:tcW w:w="0" w:type="auto"/>
            <w:vAlign w:val="center"/>
          </w:tcPr>
          <w:p w14:paraId="10E4E928" w14:textId="1B5D1193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vAlign w:val="center"/>
          </w:tcPr>
          <w:p w14:paraId="38D16EFC" w14:textId="644E960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2036" w:type="dxa"/>
            <w:vAlign w:val="center"/>
          </w:tcPr>
          <w:p w14:paraId="559B9003" w14:textId="62F9B8EC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Gastaram grande dinheiro e compraram com frequência, mas há muito tempo. É preciso trazê-los de volta.</w:t>
            </w:r>
          </w:p>
        </w:tc>
        <w:tc>
          <w:tcPr>
            <w:tcW w:w="2403" w:type="dxa"/>
            <w:vAlign w:val="center"/>
          </w:tcPr>
          <w:p w14:paraId="4BF0B475" w14:textId="6B4D5B0F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Envie e-mails personalizados para se reconectar, ofereça renovações, providencie recursos úteis.</w:t>
            </w:r>
          </w:p>
        </w:tc>
      </w:tr>
      <w:tr w:rsidR="008E215C" w:rsidRPr="00ED675F" w14:paraId="50FC6743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F85007" w14:textId="4CBA77CA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Não pode perdê-los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22CF6C" w14:textId="41CAE0E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7C2287" w14:textId="2B8F2F4C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4559AE" w14:textId="6CFFFC1B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Fez as maiores compras, com muita frequência. Mas não voltam há tempos.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8E2A60" w14:textId="73FDDD96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Ganhe-os de volta com renovações ou produtos recentes, não perca eles </w:t>
            </w:r>
            <w:proofErr w:type="gramStart"/>
            <w:r w:rsidRPr="00ED675F">
              <w:rPr>
                <w:rFonts w:ascii="Arial" w:hAnsi="Arial" w:cs="Arial"/>
                <w:sz w:val="20"/>
                <w:szCs w:val="20"/>
              </w:rPr>
              <w:t>pra</w:t>
            </w:r>
            <w:proofErr w:type="gramEnd"/>
            <w:r w:rsidRPr="00ED675F">
              <w:rPr>
                <w:rFonts w:ascii="Arial" w:hAnsi="Arial" w:cs="Arial"/>
                <w:sz w:val="20"/>
                <w:szCs w:val="20"/>
              </w:rPr>
              <w:t xml:space="preserve"> concorrência, fale com eles.</w:t>
            </w:r>
          </w:p>
        </w:tc>
      </w:tr>
      <w:tr w:rsidR="00ED675F" w:rsidRPr="00ED675F" w14:paraId="14957BA1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D9B4E50" w14:textId="229D72D9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Hibernando</w:t>
            </w:r>
          </w:p>
        </w:tc>
        <w:tc>
          <w:tcPr>
            <w:tcW w:w="0" w:type="auto"/>
            <w:vAlign w:val="center"/>
          </w:tcPr>
          <w:p w14:paraId="5A1839CA" w14:textId="052D9C24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0" w:type="auto"/>
            <w:vAlign w:val="center"/>
          </w:tcPr>
          <w:p w14:paraId="6E6DD558" w14:textId="4102C4CB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2036" w:type="dxa"/>
            <w:vAlign w:val="center"/>
          </w:tcPr>
          <w:p w14:paraId="069E7E71" w14:textId="7F58560A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Última compra foi há muito tempo, pouco gasto e poucas vezes que comprou algo.</w:t>
            </w:r>
          </w:p>
        </w:tc>
        <w:tc>
          <w:tcPr>
            <w:tcW w:w="2403" w:type="dxa"/>
            <w:vAlign w:val="center"/>
          </w:tcPr>
          <w:p w14:paraId="09657711" w14:textId="5709351B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outros produtos relevantes e descontos especiais. Recrie o valor da marca.</w:t>
            </w:r>
          </w:p>
        </w:tc>
      </w:tr>
      <w:tr w:rsidR="00ED675F" w:rsidRPr="00ED675F" w14:paraId="2EE47490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B488A9" w14:textId="77DA9CC3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Perdidos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EB8593" w14:textId="1850B8E6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702B80" w14:textId="5491C35D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4191D6" w14:textId="2048D997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Menor </w:t>
            </w:r>
            <w:proofErr w:type="spellStart"/>
            <w:r w:rsidRPr="00ED675F">
              <w:rPr>
                <w:rFonts w:ascii="Arial" w:hAnsi="Arial" w:cs="Arial"/>
                <w:sz w:val="20"/>
                <w:szCs w:val="20"/>
              </w:rPr>
              <w:t>recência</w:t>
            </w:r>
            <w:proofErr w:type="spellEnd"/>
            <w:r w:rsidRPr="00ED675F">
              <w:rPr>
                <w:rFonts w:ascii="Arial" w:hAnsi="Arial" w:cs="Arial"/>
                <w:sz w:val="20"/>
                <w:szCs w:val="20"/>
              </w:rPr>
              <w:t>, frequência e valor monetário.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848B65" w14:textId="7897A473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Reative o interesse e ignore caso contrário.</w:t>
            </w:r>
          </w:p>
        </w:tc>
      </w:tr>
    </w:tbl>
    <w:p w14:paraId="52AF7305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D76D9BF" w14:textId="2C0BB16E" w:rsidR="00ED675F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 xml:space="preserve">É importante ressaltar que, de acordo com a Tabela </w:t>
      </w:r>
      <w:r>
        <w:rPr>
          <w:rFonts w:ascii="Arial" w:hAnsi="Arial" w:cs="Arial"/>
          <w:sz w:val="20"/>
          <w:szCs w:val="20"/>
        </w:rPr>
        <w:t>1</w:t>
      </w:r>
      <w:r w:rsidRPr="00ED675F">
        <w:rPr>
          <w:rFonts w:ascii="Arial" w:hAnsi="Arial" w:cs="Arial"/>
          <w:sz w:val="20"/>
          <w:szCs w:val="20"/>
        </w:rPr>
        <w:t xml:space="preserve">, não deve haver a sobreposição de dados, isto é, caso um cliente obtenha a pontuação entre 4 e 5 na </w:t>
      </w:r>
      <w:proofErr w:type="spellStart"/>
      <w:r w:rsidRPr="00ED675F">
        <w:rPr>
          <w:rFonts w:ascii="Arial" w:hAnsi="Arial" w:cs="Arial"/>
          <w:sz w:val="20"/>
          <w:szCs w:val="20"/>
        </w:rPr>
        <w:t>recência</w:t>
      </w:r>
      <w:proofErr w:type="spellEnd"/>
      <w:r w:rsidRPr="00ED675F">
        <w:rPr>
          <w:rFonts w:ascii="Arial" w:hAnsi="Arial" w:cs="Arial"/>
          <w:sz w:val="20"/>
          <w:szCs w:val="20"/>
        </w:rPr>
        <w:t xml:space="preserve">, mas não ultrapasse 4 na frequência e valor, esse cliente será classificado como um Cliente Fiel. Da mesma forma que, um cliente que possua frequência e valor entre 3 e 5 e sua </w:t>
      </w:r>
      <w:proofErr w:type="spellStart"/>
      <w:r w:rsidRPr="00ED675F">
        <w:rPr>
          <w:rFonts w:ascii="Arial" w:hAnsi="Arial" w:cs="Arial"/>
          <w:sz w:val="20"/>
          <w:szCs w:val="20"/>
        </w:rPr>
        <w:t>recência</w:t>
      </w:r>
      <w:proofErr w:type="spellEnd"/>
      <w:r w:rsidRPr="00ED675F">
        <w:rPr>
          <w:rFonts w:ascii="Arial" w:hAnsi="Arial" w:cs="Arial"/>
          <w:sz w:val="20"/>
          <w:szCs w:val="20"/>
        </w:rPr>
        <w:t xml:space="preserve"> não ultrapasse 4, ele também será classificado como um Cliente Fiel. Logo, o segmento indicado como Campeão é o consumidor que possui ambas as notas entre 4 e 5. </w:t>
      </w:r>
    </w:p>
    <w:p w14:paraId="3F9CB695" w14:textId="57A2892C" w:rsidR="005F53CC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>Para Kotler (2000), a concorrência atual não é entre empresas, mas sim entre redes de marketing, destacando-se no mercado a organização que tiver a melhor rede estabelecida. De certa forma, o princípio operacional da concorrência nada mais é do que focar em construir uma rede efetiva de relacionamentos com o público interessado para que os lucros obtidos sejam uma consequência. Com base nessa afirmação, investir no relacionamento com o cliente, bem como no estudo de seu comportamento, se torna essencial em qualquer organização.</w:t>
      </w:r>
    </w:p>
    <w:p w14:paraId="202EE989" w14:textId="78CC96DE" w:rsidR="005F53CC" w:rsidRPr="00DA265A" w:rsidRDefault="00DA265A" w:rsidP="00DA265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DA265A">
        <w:rPr>
          <w:rFonts w:ascii="Arial" w:hAnsi="Arial" w:cs="Arial"/>
          <w:sz w:val="20"/>
          <w:szCs w:val="20"/>
        </w:rPr>
        <w:t xml:space="preserve">De acordo com </w:t>
      </w:r>
      <w:proofErr w:type="spellStart"/>
      <w:r w:rsidRPr="00DA265A">
        <w:rPr>
          <w:rFonts w:ascii="Arial" w:hAnsi="Arial" w:cs="Arial"/>
          <w:sz w:val="20"/>
          <w:szCs w:val="20"/>
        </w:rPr>
        <w:t>Sabuncu</w:t>
      </w:r>
      <w:proofErr w:type="spellEnd"/>
      <w:r w:rsidRPr="00DA265A">
        <w:rPr>
          <w:rFonts w:ascii="Arial" w:hAnsi="Arial" w:cs="Arial"/>
          <w:sz w:val="20"/>
          <w:szCs w:val="20"/>
        </w:rPr>
        <w:t xml:space="preserve"> (2020), RFV pode ser considerado como um método analítico de segmentação comportamental dos clientes. Ainda para esse autor, RFV é uma ferramenta fácil de usar, podendo ser aplicada de forma rápida e é usada continuamente por ser de fácil entendimento. </w:t>
      </w:r>
      <w:proofErr w:type="spellStart"/>
      <w:r w:rsidRPr="00DA265A">
        <w:rPr>
          <w:rFonts w:ascii="Arial" w:hAnsi="Arial" w:cs="Arial"/>
          <w:sz w:val="20"/>
          <w:szCs w:val="20"/>
        </w:rPr>
        <w:t>Recência</w:t>
      </w:r>
      <w:proofErr w:type="spellEnd"/>
      <w:r w:rsidRPr="00DA265A">
        <w:rPr>
          <w:rFonts w:ascii="Arial" w:hAnsi="Arial" w:cs="Arial"/>
          <w:sz w:val="20"/>
          <w:szCs w:val="20"/>
        </w:rPr>
        <w:t xml:space="preserve"> significa a última data de transação do cliente, frequência significa a periodicidade das transações dos clientes e valor se baseia na ideia do dinheiro total que o consumidor gastou. Tal modelo permite descobrir o cliente mais provável de responder a uma nova proposta da empresa, considerando todos os outros consumidores existentes. Clientes que possuem uma alta pontuação de RFV são considerados valiosos para a empresa (SABUNCU, 2020).</w:t>
      </w:r>
    </w:p>
    <w:p w14:paraId="52033BA8" w14:textId="639938EB" w:rsidR="23CEFD8A" w:rsidRDefault="23CEFD8A" w:rsidP="79E651C3">
      <w:pPr>
        <w:pStyle w:val="Ttulo1"/>
      </w:pPr>
      <w:bookmarkStart w:id="8" w:name="_Toc130203932"/>
      <w:r>
        <w:t>Variáveis utilizadas</w:t>
      </w:r>
      <w:bookmarkEnd w:id="8"/>
    </w:p>
    <w:p w14:paraId="41452EF9" w14:textId="4FE814DC" w:rsidR="79E651C3" w:rsidRDefault="79E651C3" w:rsidP="79E651C3"/>
    <w:p w14:paraId="15752EDD" w14:textId="30974C88" w:rsidR="009D448C" w:rsidRDefault="00A17AAB" w:rsidP="00A17AAB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17AAB">
        <w:rPr>
          <w:rFonts w:ascii="Arial" w:hAnsi="Arial" w:cs="Arial"/>
          <w:sz w:val="20"/>
          <w:szCs w:val="20"/>
        </w:rPr>
        <w:t xml:space="preserve">Para realização do modelo, foi utilizado os softwares Python para </w:t>
      </w:r>
      <w:r>
        <w:rPr>
          <w:rFonts w:ascii="Arial" w:hAnsi="Arial" w:cs="Arial"/>
          <w:sz w:val="20"/>
          <w:szCs w:val="20"/>
        </w:rPr>
        <w:t>processamento e</w:t>
      </w:r>
      <w:r w:rsidRPr="00A17AAB">
        <w:rPr>
          <w:rFonts w:ascii="Arial" w:hAnsi="Arial" w:cs="Arial"/>
          <w:sz w:val="20"/>
          <w:szCs w:val="20"/>
        </w:rPr>
        <w:t xml:space="preserve"> tratamento </w:t>
      </w:r>
      <w:r>
        <w:rPr>
          <w:rFonts w:ascii="Arial" w:hAnsi="Arial" w:cs="Arial"/>
          <w:sz w:val="20"/>
          <w:szCs w:val="20"/>
        </w:rPr>
        <w:t xml:space="preserve">do </w:t>
      </w:r>
      <w:proofErr w:type="spellStart"/>
      <w:r w:rsidRPr="00A17AAB">
        <w:rPr>
          <w:rFonts w:ascii="Arial" w:hAnsi="Arial" w:cs="Arial"/>
          <w:i/>
          <w:iCs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 xml:space="preserve"> primário</w:t>
      </w:r>
      <w:r w:rsidRPr="00A17AAB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>inserção no banco de dados</w:t>
      </w:r>
      <w:r w:rsidRPr="00A17AA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além da modelagem de </w:t>
      </w:r>
      <w:proofErr w:type="spellStart"/>
      <w:r w:rsidRPr="005E7E0F">
        <w:rPr>
          <w:rFonts w:ascii="Arial" w:hAnsi="Arial" w:cs="Arial"/>
          <w:i/>
          <w:iCs/>
          <w:sz w:val="20"/>
          <w:szCs w:val="20"/>
        </w:rPr>
        <w:t>machine</w:t>
      </w:r>
      <w:proofErr w:type="spellEnd"/>
      <w:r w:rsidRPr="005E7E0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i/>
          <w:iCs/>
          <w:sz w:val="20"/>
          <w:szCs w:val="20"/>
        </w:rPr>
        <w:t>learning</w:t>
      </w:r>
      <w:proofErr w:type="spellEnd"/>
      <w:r>
        <w:rPr>
          <w:rFonts w:ascii="Arial" w:hAnsi="Arial" w:cs="Arial"/>
          <w:sz w:val="20"/>
          <w:szCs w:val="20"/>
        </w:rPr>
        <w:t xml:space="preserve"> para validação do resultado. O</w:t>
      </w:r>
      <w:r w:rsidRPr="00A17AAB">
        <w:rPr>
          <w:rFonts w:ascii="Arial" w:hAnsi="Arial" w:cs="Arial"/>
          <w:sz w:val="20"/>
          <w:szCs w:val="20"/>
        </w:rPr>
        <w:t xml:space="preserve"> PostgreSQL</w:t>
      </w:r>
      <w:r>
        <w:rPr>
          <w:rFonts w:ascii="Arial" w:hAnsi="Arial" w:cs="Arial"/>
          <w:sz w:val="20"/>
          <w:szCs w:val="20"/>
        </w:rPr>
        <w:t xml:space="preserve"> foi utilizado</w:t>
      </w:r>
      <w:r w:rsidRPr="00A17AAB">
        <w:rPr>
          <w:rFonts w:ascii="Arial" w:hAnsi="Arial" w:cs="Arial"/>
          <w:sz w:val="20"/>
          <w:szCs w:val="20"/>
        </w:rPr>
        <w:t xml:space="preserve"> para armazenar os dados</w:t>
      </w:r>
      <w:r>
        <w:rPr>
          <w:rFonts w:ascii="Arial" w:hAnsi="Arial" w:cs="Arial"/>
          <w:sz w:val="20"/>
          <w:szCs w:val="20"/>
        </w:rPr>
        <w:t xml:space="preserve"> de forma estruturada</w:t>
      </w:r>
      <w:r w:rsidRPr="00A17AAB">
        <w:rPr>
          <w:rFonts w:ascii="Arial" w:hAnsi="Arial" w:cs="Arial"/>
          <w:sz w:val="20"/>
          <w:szCs w:val="20"/>
        </w:rPr>
        <w:t xml:space="preserve">, e </w:t>
      </w:r>
      <w:proofErr w:type="spellStart"/>
      <w:r w:rsidRPr="00A17AAB">
        <w:rPr>
          <w:rFonts w:ascii="Arial" w:hAnsi="Arial" w:cs="Arial"/>
          <w:sz w:val="20"/>
          <w:szCs w:val="20"/>
        </w:rPr>
        <w:t>PowerBI</w:t>
      </w:r>
      <w:proofErr w:type="spellEnd"/>
      <w:r w:rsidRPr="00A17AAB">
        <w:rPr>
          <w:rFonts w:ascii="Arial" w:hAnsi="Arial" w:cs="Arial"/>
          <w:sz w:val="20"/>
          <w:szCs w:val="20"/>
        </w:rPr>
        <w:t xml:space="preserve"> para visualização dos resultados.</w:t>
      </w:r>
    </w:p>
    <w:p w14:paraId="57E33B8B" w14:textId="05C01F45" w:rsidR="00A17AAB" w:rsidRPr="00A17AAB" w:rsidRDefault="00A17AAB" w:rsidP="00A17AAB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modelo foi criado de forma que os dados são coletados diretamente pelo </w:t>
      </w:r>
      <w:r w:rsidRPr="005E7E0F">
        <w:rPr>
          <w:rFonts w:ascii="Arial" w:hAnsi="Arial" w:cs="Arial"/>
          <w:i/>
          <w:iCs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python</w:t>
      </w:r>
      <w:proofErr w:type="spellEnd"/>
      <w:r>
        <w:rPr>
          <w:rFonts w:ascii="Arial" w:hAnsi="Arial" w:cs="Arial"/>
          <w:sz w:val="20"/>
          <w:szCs w:val="20"/>
        </w:rPr>
        <w:t xml:space="preserve">, que irá tratar a base de dados de forma automática e efetuar a inserção no banco de dados PostgreSQL. O dado já é atualizado de forma programada no </w:t>
      </w:r>
      <w:proofErr w:type="spellStart"/>
      <w:r>
        <w:rPr>
          <w:rFonts w:ascii="Arial" w:hAnsi="Arial" w:cs="Arial"/>
          <w:sz w:val="20"/>
          <w:szCs w:val="20"/>
        </w:rPr>
        <w:t>PowerBI</w:t>
      </w:r>
      <w:proofErr w:type="spellEnd"/>
      <w:r>
        <w:rPr>
          <w:rFonts w:ascii="Arial" w:hAnsi="Arial" w:cs="Arial"/>
          <w:sz w:val="20"/>
          <w:szCs w:val="20"/>
        </w:rPr>
        <w:t>, tendo um dashboard sempre atualizado.</w:t>
      </w:r>
    </w:p>
    <w:p w14:paraId="5EBDD0DA" w14:textId="77777777" w:rsidR="00417605" w:rsidRDefault="00417605" w:rsidP="79E651C3"/>
    <w:p w14:paraId="3D4976A9" w14:textId="3388EF97" w:rsidR="00891AAF" w:rsidRDefault="00891AAF" w:rsidP="00891AAF">
      <w:pPr>
        <w:pStyle w:val="Ttulo1"/>
      </w:pPr>
      <w:bookmarkStart w:id="9" w:name="_Toc130203933"/>
      <w:r>
        <w:t>Fontes utilizadas</w:t>
      </w:r>
      <w:bookmarkEnd w:id="9"/>
    </w:p>
    <w:p w14:paraId="6F62F86E" w14:textId="3A9282DC" w:rsidR="000C650D" w:rsidRDefault="000C650D" w:rsidP="000C650D"/>
    <w:p w14:paraId="06339C67" w14:textId="1BA6FF76" w:rsidR="005E7E0F" w:rsidRPr="005E7E0F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019A9">
        <w:rPr>
          <w:rFonts w:ascii="Arial" w:hAnsi="Arial" w:cs="Arial"/>
          <w:sz w:val="20"/>
          <w:szCs w:val="20"/>
          <w:lang w:val="en-US"/>
        </w:rPr>
        <w:t xml:space="preserve">KOTHARI, Akshat. RFM Analysis </w:t>
      </w:r>
      <w:proofErr w:type="gramStart"/>
      <w:r w:rsidRPr="000019A9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0019A9">
        <w:rPr>
          <w:rFonts w:ascii="Arial" w:hAnsi="Arial" w:cs="Arial"/>
          <w:sz w:val="20"/>
          <w:szCs w:val="20"/>
          <w:lang w:val="en-US"/>
        </w:rPr>
        <w:t xml:space="preserve"> Successful Customer Segmentation. </w:t>
      </w:r>
      <w:r w:rsidRPr="005E7E0F">
        <w:rPr>
          <w:rFonts w:ascii="Arial" w:hAnsi="Arial" w:cs="Arial"/>
          <w:sz w:val="20"/>
          <w:szCs w:val="20"/>
        </w:rPr>
        <w:t>Disponível em: &lt;https://www.putler.com/</w:t>
      </w:r>
      <w:proofErr w:type="spellStart"/>
      <w:r w:rsidRPr="005E7E0F">
        <w:rPr>
          <w:rFonts w:ascii="Arial" w:hAnsi="Arial" w:cs="Arial"/>
          <w:sz w:val="20"/>
          <w:szCs w:val="20"/>
        </w:rPr>
        <w:t>rfm-analysis</w:t>
      </w:r>
      <w:proofErr w:type="spellEnd"/>
      <w:r w:rsidRPr="005E7E0F">
        <w:rPr>
          <w:rFonts w:ascii="Arial" w:hAnsi="Arial" w:cs="Arial"/>
          <w:sz w:val="20"/>
          <w:szCs w:val="20"/>
        </w:rPr>
        <w:t>/&gt;. Acesso em: 0</w:t>
      </w:r>
      <w:r w:rsidR="0045564E">
        <w:rPr>
          <w:rFonts w:ascii="Arial" w:hAnsi="Arial" w:cs="Arial"/>
          <w:sz w:val="20"/>
          <w:szCs w:val="20"/>
        </w:rPr>
        <w:t>1 de julho de</w:t>
      </w:r>
      <w:r w:rsidRPr="005E7E0F">
        <w:rPr>
          <w:rFonts w:ascii="Arial" w:hAnsi="Arial" w:cs="Arial"/>
          <w:sz w:val="20"/>
          <w:szCs w:val="20"/>
        </w:rPr>
        <w:t xml:space="preserve"> 202</w:t>
      </w:r>
      <w:r w:rsidR="0045564E">
        <w:rPr>
          <w:rFonts w:ascii="Arial" w:hAnsi="Arial" w:cs="Arial"/>
          <w:sz w:val="20"/>
          <w:szCs w:val="20"/>
        </w:rPr>
        <w:t>3</w:t>
      </w:r>
      <w:r w:rsidRPr="005E7E0F">
        <w:rPr>
          <w:rFonts w:ascii="Arial" w:hAnsi="Arial" w:cs="Arial"/>
          <w:sz w:val="20"/>
          <w:szCs w:val="20"/>
        </w:rPr>
        <w:t xml:space="preserve">. </w:t>
      </w:r>
    </w:p>
    <w:p w14:paraId="21B2FA4E" w14:textId="483A78A8" w:rsidR="00BA6272" w:rsidRPr="00F94733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E7E0F">
        <w:rPr>
          <w:rFonts w:ascii="Arial" w:hAnsi="Arial" w:cs="Arial"/>
          <w:sz w:val="20"/>
          <w:szCs w:val="20"/>
        </w:rPr>
        <w:t xml:space="preserve">KOTLER, Philip. Administração de Marketing: análise, planejamento e controle. 2000. 10ª Edição. Tradução </w:t>
      </w:r>
      <w:proofErr w:type="spellStart"/>
      <w:r w:rsidRPr="005E7E0F">
        <w:rPr>
          <w:rFonts w:ascii="Arial" w:hAnsi="Arial" w:cs="Arial"/>
          <w:sz w:val="20"/>
          <w:szCs w:val="20"/>
        </w:rPr>
        <w:t>Bazán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Tecnología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E7E0F">
        <w:rPr>
          <w:rFonts w:ascii="Arial" w:hAnsi="Arial" w:cs="Arial"/>
          <w:sz w:val="20"/>
          <w:szCs w:val="20"/>
        </w:rPr>
        <w:t>Lingüística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Revisão técnica Arão </w:t>
      </w:r>
      <w:proofErr w:type="spellStart"/>
      <w:r w:rsidRPr="005E7E0F">
        <w:rPr>
          <w:rFonts w:ascii="Arial" w:hAnsi="Arial" w:cs="Arial"/>
          <w:sz w:val="20"/>
          <w:szCs w:val="20"/>
        </w:rPr>
        <w:t>Sapiro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. </w:t>
      </w:r>
      <w:r w:rsidRPr="00F94733">
        <w:rPr>
          <w:rFonts w:ascii="Arial" w:hAnsi="Arial" w:cs="Arial"/>
          <w:sz w:val="20"/>
          <w:szCs w:val="20"/>
        </w:rPr>
        <w:t>São Paulo: Prentice Hall, 2000.</w:t>
      </w:r>
    </w:p>
    <w:p w14:paraId="19360B5A" w14:textId="40656F9A" w:rsidR="009D448C" w:rsidRPr="005E7E0F" w:rsidRDefault="005E7E0F" w:rsidP="005E7E0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019A9">
        <w:rPr>
          <w:rFonts w:ascii="Arial" w:hAnsi="Arial" w:cs="Arial"/>
          <w:sz w:val="20"/>
          <w:szCs w:val="20"/>
          <w:lang w:val="en-US"/>
        </w:rPr>
        <w:lastRenderedPageBreak/>
        <w:t xml:space="preserve">SABUNCU, İbrahim; TÜRKAN, </w:t>
      </w:r>
      <w:proofErr w:type="spellStart"/>
      <w:r w:rsidRPr="000019A9">
        <w:rPr>
          <w:rFonts w:ascii="Arial" w:hAnsi="Arial" w:cs="Arial"/>
          <w:sz w:val="20"/>
          <w:szCs w:val="20"/>
          <w:lang w:val="en-US"/>
        </w:rPr>
        <w:t>Edanur</w:t>
      </w:r>
      <w:proofErr w:type="spellEnd"/>
      <w:r w:rsidRPr="000019A9">
        <w:rPr>
          <w:rFonts w:ascii="Arial" w:hAnsi="Arial" w:cs="Arial"/>
          <w:sz w:val="20"/>
          <w:szCs w:val="20"/>
          <w:lang w:val="en-US"/>
        </w:rPr>
        <w:t xml:space="preserve">; POLAT, </w:t>
      </w:r>
      <w:proofErr w:type="spellStart"/>
      <w:r w:rsidRPr="000019A9">
        <w:rPr>
          <w:rFonts w:ascii="Arial" w:hAnsi="Arial" w:cs="Arial"/>
          <w:sz w:val="20"/>
          <w:szCs w:val="20"/>
          <w:lang w:val="en-US"/>
        </w:rPr>
        <w:t>Hilal</w:t>
      </w:r>
      <w:proofErr w:type="spellEnd"/>
      <w:r w:rsidRPr="000019A9">
        <w:rPr>
          <w:rFonts w:ascii="Arial" w:hAnsi="Arial" w:cs="Arial"/>
          <w:sz w:val="20"/>
          <w:szCs w:val="20"/>
          <w:lang w:val="en-US"/>
        </w:rPr>
        <w:t xml:space="preserve">. Customer Segmentation and Profiling with RFM Analysis. </w:t>
      </w:r>
      <w:proofErr w:type="spellStart"/>
      <w:r w:rsidRPr="005E7E0F">
        <w:rPr>
          <w:rFonts w:ascii="Arial" w:hAnsi="Arial" w:cs="Arial"/>
          <w:sz w:val="20"/>
          <w:szCs w:val="20"/>
        </w:rPr>
        <w:t>Turkish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journal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7E0F">
        <w:rPr>
          <w:rFonts w:ascii="Arial" w:hAnsi="Arial" w:cs="Arial"/>
          <w:sz w:val="20"/>
          <w:szCs w:val="20"/>
        </w:rPr>
        <w:t>of</w:t>
      </w:r>
      <w:proofErr w:type="spellEnd"/>
      <w:r w:rsidRPr="005E7E0F">
        <w:rPr>
          <w:rFonts w:ascii="Arial" w:hAnsi="Arial" w:cs="Arial"/>
          <w:sz w:val="20"/>
          <w:szCs w:val="20"/>
        </w:rPr>
        <w:t xml:space="preserve"> marketing, v. 5, n. 1, p. 2236, 2020.</w:t>
      </w:r>
    </w:p>
    <w:p w14:paraId="68880328" w14:textId="30D7D86D" w:rsidR="000C650D" w:rsidRDefault="000C650D" w:rsidP="000C650D">
      <w:pPr>
        <w:pStyle w:val="Ttulo1"/>
      </w:pPr>
      <w:bookmarkStart w:id="10" w:name="_Toc130203934"/>
      <w:r>
        <w:t>Dicionário de dados</w:t>
      </w:r>
      <w:bookmarkEnd w:id="10"/>
    </w:p>
    <w:p w14:paraId="384F0BF8" w14:textId="323F94AF" w:rsidR="00E9063F" w:rsidRDefault="00E9063F" w:rsidP="000C650D"/>
    <w:p w14:paraId="470F1627" w14:textId="1809E6F9" w:rsidR="00A17AAB" w:rsidRPr="00891AAF" w:rsidRDefault="00A17AAB" w:rsidP="00BA6272">
      <w:pPr>
        <w:spacing w:line="360" w:lineRule="auto"/>
        <w:ind w:firstLine="851"/>
        <w:jc w:val="both"/>
      </w:pPr>
      <w:r w:rsidRPr="00BA6272">
        <w:rPr>
          <w:rFonts w:ascii="Arial" w:hAnsi="Arial" w:cs="Arial"/>
          <w:sz w:val="20"/>
          <w:szCs w:val="20"/>
        </w:rPr>
        <w:t xml:space="preserve">Para criação do banco de dados </w:t>
      </w:r>
      <w:r w:rsidR="00BA6272" w:rsidRPr="00BA6272">
        <w:rPr>
          <w:rFonts w:ascii="Arial" w:hAnsi="Arial" w:cs="Arial"/>
          <w:sz w:val="20"/>
          <w:szCs w:val="20"/>
        </w:rPr>
        <w:t>foram</w:t>
      </w:r>
      <w:r w:rsidRPr="00BA6272">
        <w:rPr>
          <w:rFonts w:ascii="Arial" w:hAnsi="Arial" w:cs="Arial"/>
          <w:sz w:val="20"/>
          <w:szCs w:val="20"/>
        </w:rPr>
        <w:t xml:space="preserve"> criad</w:t>
      </w:r>
      <w:r w:rsidR="00BA6272" w:rsidRPr="00BA6272">
        <w:rPr>
          <w:rFonts w:ascii="Arial" w:hAnsi="Arial" w:cs="Arial"/>
          <w:sz w:val="20"/>
          <w:szCs w:val="20"/>
        </w:rPr>
        <w:t>as</w:t>
      </w:r>
      <w:r w:rsidRPr="00BA6272">
        <w:rPr>
          <w:rFonts w:ascii="Arial" w:hAnsi="Arial" w:cs="Arial"/>
          <w:sz w:val="20"/>
          <w:szCs w:val="20"/>
        </w:rPr>
        <w:t xml:space="preserve"> duas tabelas, </w:t>
      </w:r>
      <w:proofErr w:type="spellStart"/>
      <w:proofErr w:type="gramStart"/>
      <w:r w:rsidRPr="00BA6272">
        <w:rPr>
          <w:rFonts w:ascii="Arial" w:hAnsi="Arial" w:cs="Arial"/>
          <w:sz w:val="20"/>
          <w:szCs w:val="20"/>
        </w:rPr>
        <w:t>rfv.analysis</w:t>
      </w:r>
      <w:proofErr w:type="spellEnd"/>
      <w:proofErr w:type="gramEnd"/>
      <w:r w:rsidRPr="00BA627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BA6272">
        <w:rPr>
          <w:rFonts w:ascii="Arial" w:hAnsi="Arial" w:cs="Arial"/>
          <w:sz w:val="20"/>
          <w:szCs w:val="20"/>
        </w:rPr>
        <w:t>rfv.evolucao</w:t>
      </w:r>
      <w:proofErr w:type="spellEnd"/>
      <w:r w:rsidRPr="00BA6272">
        <w:rPr>
          <w:rFonts w:ascii="Arial" w:hAnsi="Arial" w:cs="Arial"/>
          <w:sz w:val="20"/>
          <w:szCs w:val="20"/>
        </w:rPr>
        <w:t>.</w:t>
      </w:r>
      <w:r w:rsidR="00BA6272" w:rsidRPr="00BA6272">
        <w:rPr>
          <w:rFonts w:ascii="Arial" w:hAnsi="Arial" w:cs="Arial"/>
          <w:sz w:val="20"/>
          <w:szCs w:val="20"/>
        </w:rPr>
        <w:t xml:space="preserve"> A tabela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rfv.analysis</w:t>
      </w:r>
      <w:proofErr w:type="spellEnd"/>
      <w:proofErr w:type="gramEnd"/>
      <w:r w:rsidR="00BA6272" w:rsidRPr="00BA6272">
        <w:rPr>
          <w:rFonts w:ascii="Arial" w:hAnsi="Arial" w:cs="Arial"/>
          <w:sz w:val="20"/>
          <w:szCs w:val="20"/>
        </w:rPr>
        <w:t xml:space="preserve"> contém as colunas id,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uf, canal,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valor,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score_valor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e score. A coluna id é a chave primária sequencial (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pk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), a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armazena o nome do cliente, uf refere-se ao estado, canal ao tipo do cliente,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recencia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data mais recente de compra em mês,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frequencia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a quantidade de compras do meu cliente, e valor ao valor de compra total dividido pela quantidade de pedidos. Os scores foram os valores atribuídos aos clientes com base nas suas compras. A tabela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rfv.evolucao</w:t>
      </w:r>
      <w:proofErr w:type="spellEnd"/>
      <w:proofErr w:type="gramEnd"/>
      <w:r w:rsidR="00BA6272" w:rsidRPr="00BA6272">
        <w:rPr>
          <w:rFonts w:ascii="Arial" w:hAnsi="Arial" w:cs="Arial"/>
          <w:sz w:val="20"/>
          <w:szCs w:val="20"/>
        </w:rPr>
        <w:t xml:space="preserve"> mantem um histórico de todas as colunas de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rfv_analysis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com exceção de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rede_uf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, uf e canal, que são vinculados através da coluna </w:t>
      </w:r>
      <w:proofErr w:type="spellStart"/>
      <w:r w:rsidR="00BA6272" w:rsidRPr="00BA6272">
        <w:rPr>
          <w:rFonts w:ascii="Arial" w:hAnsi="Arial" w:cs="Arial"/>
          <w:sz w:val="20"/>
          <w:szCs w:val="20"/>
        </w:rPr>
        <w:t>id_analysis</w:t>
      </w:r>
      <w:proofErr w:type="spellEnd"/>
      <w:r w:rsidR="00BA6272" w:rsidRPr="00BA6272">
        <w:rPr>
          <w:rFonts w:ascii="Arial" w:hAnsi="Arial" w:cs="Arial"/>
          <w:sz w:val="20"/>
          <w:szCs w:val="20"/>
        </w:rPr>
        <w:t xml:space="preserve"> que é uma chave estrangeira (PFK). Além dessas colunas temos a coluna id que é a chave primária sequencial da coluna </w:t>
      </w:r>
      <w:proofErr w:type="spellStart"/>
      <w:proofErr w:type="gramStart"/>
      <w:r w:rsidR="00BA6272" w:rsidRPr="00BA6272">
        <w:rPr>
          <w:rFonts w:ascii="Arial" w:hAnsi="Arial" w:cs="Arial"/>
          <w:sz w:val="20"/>
          <w:szCs w:val="20"/>
        </w:rPr>
        <w:t>rfv.evolucao</w:t>
      </w:r>
      <w:proofErr w:type="spellEnd"/>
      <w:proofErr w:type="gramEnd"/>
      <w:r w:rsidR="00BA6272">
        <w:rPr>
          <w:rFonts w:ascii="Arial" w:hAnsi="Arial" w:cs="Arial"/>
          <w:sz w:val="20"/>
          <w:szCs w:val="20"/>
        </w:rPr>
        <w:t xml:space="preserve"> e data</w:t>
      </w:r>
      <w:r w:rsidR="00BA6272" w:rsidRPr="00BA6272">
        <w:rPr>
          <w:rFonts w:ascii="Arial" w:hAnsi="Arial" w:cs="Arial"/>
          <w:sz w:val="20"/>
          <w:szCs w:val="20"/>
        </w:rPr>
        <w:t>.</w:t>
      </w:r>
      <w:r w:rsidR="00BA6272">
        <w:rPr>
          <w:rFonts w:ascii="Arial" w:hAnsi="Arial" w:cs="Arial"/>
          <w:sz w:val="20"/>
          <w:szCs w:val="20"/>
        </w:rPr>
        <w:t xml:space="preserve"> Nenhum dos campos são aceitos como nulo e a origem dos dados é a base de </w:t>
      </w:r>
      <w:proofErr w:type="spellStart"/>
      <w:r w:rsidR="00BA6272">
        <w:rPr>
          <w:rFonts w:ascii="Arial" w:hAnsi="Arial" w:cs="Arial"/>
          <w:sz w:val="20"/>
          <w:szCs w:val="20"/>
        </w:rPr>
        <w:t>sell</w:t>
      </w:r>
      <w:proofErr w:type="spellEnd"/>
      <w:r w:rsidR="00BA6272">
        <w:rPr>
          <w:rFonts w:ascii="Arial" w:hAnsi="Arial" w:cs="Arial"/>
          <w:sz w:val="20"/>
          <w:szCs w:val="20"/>
        </w:rPr>
        <w:t xml:space="preserve">-in da </w:t>
      </w:r>
      <w:proofErr w:type="spellStart"/>
      <w:r w:rsidR="00BA6272">
        <w:rPr>
          <w:rFonts w:ascii="Arial" w:hAnsi="Arial" w:cs="Arial"/>
          <w:sz w:val="20"/>
          <w:szCs w:val="20"/>
        </w:rPr>
        <w:t>HyperaPharma</w:t>
      </w:r>
      <w:proofErr w:type="spellEnd"/>
      <w:r w:rsidR="00BA6272">
        <w:rPr>
          <w:rFonts w:ascii="Arial" w:hAnsi="Arial" w:cs="Arial"/>
          <w:sz w:val="20"/>
          <w:szCs w:val="20"/>
        </w:rPr>
        <w:t>.</w:t>
      </w:r>
    </w:p>
    <w:p w14:paraId="74CBA97F" w14:textId="20113ED7" w:rsidR="00BF2C9A" w:rsidRDefault="00891AAF" w:rsidP="00BF2C9A">
      <w:pPr>
        <w:pStyle w:val="Ttulo1"/>
      </w:pPr>
      <w:bookmarkStart w:id="11" w:name="_Toc130203935"/>
      <w:r>
        <w:t>Cronograma</w:t>
      </w:r>
      <w:r w:rsidR="003D26CA">
        <w:t xml:space="preserve"> de execução</w:t>
      </w:r>
      <w:bookmarkEnd w:id="11"/>
    </w:p>
    <w:p w14:paraId="3D777D06" w14:textId="5B53C9E9" w:rsidR="00BF2C9A" w:rsidRDefault="00BF2C9A" w:rsidP="00BF2C9A"/>
    <w:p w14:paraId="20DE20E9" w14:textId="1ABE9669" w:rsidR="00ED69D8" w:rsidRPr="00ED69D8" w:rsidRDefault="00ED69D8" w:rsidP="00ED69D8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ED69D8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–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Cronograma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Pr="00ED69D8">
        <w:rPr>
          <w:rFonts w:ascii="Arial" w:hAnsi="Arial" w:cs="Arial"/>
          <w:i w:val="0"/>
          <w:iCs w:val="0"/>
          <w:color w:val="auto"/>
          <w:sz w:val="20"/>
          <w:szCs w:val="20"/>
        </w:rPr>
        <w:t>de execução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260"/>
        <w:gridCol w:w="1260"/>
        <w:gridCol w:w="1260"/>
        <w:gridCol w:w="1260"/>
        <w:gridCol w:w="1260"/>
      </w:tblGrid>
      <w:tr w:rsidR="00ED69D8" w:rsidRPr="00ED69D8" w14:paraId="75309985" w14:textId="77777777" w:rsidTr="00ED69D8">
        <w:trPr>
          <w:trHeight w:val="29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94D133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2A9388" w14:textId="68BE2273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1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6A8193" w14:textId="486F867A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2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F9D4F2" w14:textId="7986D840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3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6B2679" w14:textId="45230410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4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AFD2A2" w14:textId="6B5FBA8B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5</w:t>
            </w:r>
            <w:r>
              <w:rPr>
                <w:rFonts w:eastAsia="Times New Roman" w:cs="Calibri"/>
                <w:color w:val="000000"/>
                <w:lang w:eastAsia="pt-BR"/>
              </w:rPr>
              <w:t>° mês</w:t>
            </w:r>
          </w:p>
        </w:tc>
      </w:tr>
      <w:tr w:rsidR="00ED69D8" w:rsidRPr="00ED69D8" w14:paraId="2300FCC6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7E6924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Análise dos resultados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0948496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AF47A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5CD7B7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CC5F99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7C3B6F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ED69D8" w:rsidRPr="00ED69D8" w14:paraId="7033C4D5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EDFDAF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Tomada de ações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002A26E7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C23170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93645DA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52227ECE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0679109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ED69D8" w:rsidRPr="00ED69D8" w14:paraId="70DCD981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1312EC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Inserção periódica dos dados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C99ECF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4DE3214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3B342306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5A307D63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147218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ED69D8" w:rsidRPr="00ED69D8" w14:paraId="2CD15140" w14:textId="77777777" w:rsidTr="00ED69D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9117EE" w14:textId="77777777" w:rsidR="00ED69D8" w:rsidRPr="00ED69D8" w:rsidRDefault="00ED69D8" w:rsidP="00ED69D8">
            <w:pPr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Análise de evolução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4FFF3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27FEE78E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7905EEC0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73A5367B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2427FAE8" w14:textId="77777777" w:rsidR="00ED69D8" w:rsidRPr="00ED69D8" w:rsidRDefault="00ED69D8" w:rsidP="00ED69D8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ED69D8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</w:tbl>
    <w:p w14:paraId="3875C896" w14:textId="77777777" w:rsidR="00ED69D8" w:rsidRPr="00AA3C95" w:rsidRDefault="00ED69D8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617D" w14:textId="77777777" w:rsidR="003A36EB" w:rsidRDefault="003A36EB" w:rsidP="005E1593">
      <w:r>
        <w:separator/>
      </w:r>
    </w:p>
  </w:endnote>
  <w:endnote w:type="continuationSeparator" w:id="0">
    <w:p w14:paraId="66BE1DB6" w14:textId="77777777" w:rsidR="003A36EB" w:rsidRDefault="003A36EB" w:rsidP="005E1593">
      <w:r>
        <w:continuationSeparator/>
      </w:r>
    </w:p>
  </w:endnote>
  <w:endnote w:type="continuationNotice" w:id="1">
    <w:p w14:paraId="193477D9" w14:textId="77777777" w:rsidR="003A36EB" w:rsidRDefault="003A3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BE57" w14:textId="77777777" w:rsidR="003A36EB" w:rsidRDefault="003A36EB" w:rsidP="005E1593">
      <w:r>
        <w:separator/>
      </w:r>
    </w:p>
  </w:footnote>
  <w:footnote w:type="continuationSeparator" w:id="0">
    <w:p w14:paraId="54404581" w14:textId="77777777" w:rsidR="003A36EB" w:rsidRDefault="003A36EB" w:rsidP="005E1593">
      <w:r>
        <w:continuationSeparator/>
      </w:r>
    </w:p>
  </w:footnote>
  <w:footnote w:type="continuationNotice" w:id="1">
    <w:p w14:paraId="5507808A" w14:textId="77777777" w:rsidR="003A36EB" w:rsidRDefault="003A3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53366"/>
    <w:multiLevelType w:val="hybridMultilevel"/>
    <w:tmpl w:val="41F82774"/>
    <w:lvl w:ilvl="0" w:tplc="FFDAEB24">
      <w:start w:val="1"/>
      <w:numFmt w:val="bullet"/>
      <w:pStyle w:val="Commen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0F7F32"/>
    <w:multiLevelType w:val="hybridMultilevel"/>
    <w:tmpl w:val="FF367866"/>
    <w:lvl w:ilvl="0" w:tplc="602A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10"/>
  </w:num>
  <w:num w:numId="2" w16cid:durableId="654409156">
    <w:abstractNumId w:val="7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9"/>
  </w:num>
  <w:num w:numId="6" w16cid:durableId="112485570">
    <w:abstractNumId w:val="8"/>
  </w:num>
  <w:num w:numId="7" w16cid:durableId="138348208">
    <w:abstractNumId w:val="2"/>
  </w:num>
  <w:num w:numId="8" w16cid:durableId="50619381">
    <w:abstractNumId w:val="6"/>
  </w:num>
  <w:num w:numId="9" w16cid:durableId="215512087">
    <w:abstractNumId w:val="0"/>
  </w:num>
  <w:num w:numId="10" w16cid:durableId="1779374572">
    <w:abstractNumId w:val="5"/>
  </w:num>
  <w:num w:numId="11" w16cid:durableId="200697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9A9"/>
    <w:rsid w:val="0001546F"/>
    <w:rsid w:val="0002232E"/>
    <w:rsid w:val="0003585D"/>
    <w:rsid w:val="00035E44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C650D"/>
    <w:rsid w:val="000E274B"/>
    <w:rsid w:val="000E2853"/>
    <w:rsid w:val="000E3FBC"/>
    <w:rsid w:val="000F658E"/>
    <w:rsid w:val="00115F4B"/>
    <w:rsid w:val="00137694"/>
    <w:rsid w:val="00152EE9"/>
    <w:rsid w:val="00197965"/>
    <w:rsid w:val="001B1FE7"/>
    <w:rsid w:val="001B3E23"/>
    <w:rsid w:val="001D497F"/>
    <w:rsid w:val="001F1B06"/>
    <w:rsid w:val="001F3D30"/>
    <w:rsid w:val="00203DD7"/>
    <w:rsid w:val="00211D53"/>
    <w:rsid w:val="00212DC4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2438"/>
    <w:rsid w:val="00311B13"/>
    <w:rsid w:val="00323EFA"/>
    <w:rsid w:val="00331443"/>
    <w:rsid w:val="00331947"/>
    <w:rsid w:val="003351B0"/>
    <w:rsid w:val="00341B09"/>
    <w:rsid w:val="0034544C"/>
    <w:rsid w:val="00361CAE"/>
    <w:rsid w:val="00362D11"/>
    <w:rsid w:val="00366264"/>
    <w:rsid w:val="00380059"/>
    <w:rsid w:val="00393588"/>
    <w:rsid w:val="00393AF2"/>
    <w:rsid w:val="003A36EB"/>
    <w:rsid w:val="003A665B"/>
    <w:rsid w:val="003B10F9"/>
    <w:rsid w:val="003C4FC3"/>
    <w:rsid w:val="003C6AAD"/>
    <w:rsid w:val="003D26CA"/>
    <w:rsid w:val="003D377B"/>
    <w:rsid w:val="003D437B"/>
    <w:rsid w:val="00400A56"/>
    <w:rsid w:val="00405D54"/>
    <w:rsid w:val="00417605"/>
    <w:rsid w:val="00424175"/>
    <w:rsid w:val="0042609D"/>
    <w:rsid w:val="00450844"/>
    <w:rsid w:val="0045564E"/>
    <w:rsid w:val="00456E82"/>
    <w:rsid w:val="00475A6C"/>
    <w:rsid w:val="00490420"/>
    <w:rsid w:val="004A43BB"/>
    <w:rsid w:val="004B1C20"/>
    <w:rsid w:val="004B2855"/>
    <w:rsid w:val="004B5DF4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16401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E7E0F"/>
    <w:rsid w:val="005F487B"/>
    <w:rsid w:val="005F53CC"/>
    <w:rsid w:val="005F61F8"/>
    <w:rsid w:val="006214DC"/>
    <w:rsid w:val="0062157F"/>
    <w:rsid w:val="00631A54"/>
    <w:rsid w:val="006419CA"/>
    <w:rsid w:val="00650141"/>
    <w:rsid w:val="00651C05"/>
    <w:rsid w:val="0065408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19D0"/>
    <w:rsid w:val="00817894"/>
    <w:rsid w:val="0082175C"/>
    <w:rsid w:val="008258A8"/>
    <w:rsid w:val="008264F3"/>
    <w:rsid w:val="00842903"/>
    <w:rsid w:val="00844542"/>
    <w:rsid w:val="00852184"/>
    <w:rsid w:val="00871E89"/>
    <w:rsid w:val="00877F5B"/>
    <w:rsid w:val="008843C9"/>
    <w:rsid w:val="00891AAF"/>
    <w:rsid w:val="00896EAB"/>
    <w:rsid w:val="008A4D40"/>
    <w:rsid w:val="008B4A15"/>
    <w:rsid w:val="008D02A6"/>
    <w:rsid w:val="008E1F3D"/>
    <w:rsid w:val="008E215C"/>
    <w:rsid w:val="00901A38"/>
    <w:rsid w:val="00905090"/>
    <w:rsid w:val="009057D1"/>
    <w:rsid w:val="009076A2"/>
    <w:rsid w:val="009135E0"/>
    <w:rsid w:val="009143E8"/>
    <w:rsid w:val="009171DE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448C"/>
    <w:rsid w:val="009D560E"/>
    <w:rsid w:val="009D73D8"/>
    <w:rsid w:val="009E546E"/>
    <w:rsid w:val="00A17AAB"/>
    <w:rsid w:val="00A44F4A"/>
    <w:rsid w:val="00A467D2"/>
    <w:rsid w:val="00A47ED6"/>
    <w:rsid w:val="00A50010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1464E"/>
    <w:rsid w:val="00B3701C"/>
    <w:rsid w:val="00B56470"/>
    <w:rsid w:val="00B7012B"/>
    <w:rsid w:val="00B7443E"/>
    <w:rsid w:val="00B749B8"/>
    <w:rsid w:val="00B77D38"/>
    <w:rsid w:val="00B82B86"/>
    <w:rsid w:val="00B957B6"/>
    <w:rsid w:val="00BA6272"/>
    <w:rsid w:val="00BB32E5"/>
    <w:rsid w:val="00BC16A7"/>
    <w:rsid w:val="00BC5600"/>
    <w:rsid w:val="00BD38EA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806FB"/>
    <w:rsid w:val="00C928A3"/>
    <w:rsid w:val="00C94076"/>
    <w:rsid w:val="00CC1762"/>
    <w:rsid w:val="00CE2B3B"/>
    <w:rsid w:val="00CE3BB4"/>
    <w:rsid w:val="00CF2315"/>
    <w:rsid w:val="00CF69DE"/>
    <w:rsid w:val="00D07651"/>
    <w:rsid w:val="00D27793"/>
    <w:rsid w:val="00D377BA"/>
    <w:rsid w:val="00D37957"/>
    <w:rsid w:val="00D63963"/>
    <w:rsid w:val="00D75C85"/>
    <w:rsid w:val="00D80127"/>
    <w:rsid w:val="00DA265A"/>
    <w:rsid w:val="00DD0FC1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D675F"/>
    <w:rsid w:val="00ED69D8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75B31"/>
    <w:rsid w:val="00F94733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417605"/>
    <w:pPr>
      <w:numPr>
        <w:numId w:val="11"/>
      </w:numPr>
      <w:spacing w:line="360" w:lineRule="auto"/>
      <w:jc w:val="both"/>
    </w:pPr>
    <w:rPr>
      <w:rFonts w:ascii="Arial" w:hAnsi="Arial" w:cs="Arial"/>
      <w:sz w:val="20"/>
      <w:lang w:val="pt-BR"/>
    </w:rPr>
  </w:style>
  <w:style w:type="character" w:customStyle="1" w:styleId="CommentsChar">
    <w:name w:val="Comments Char"/>
    <w:basedOn w:val="Fontepargpadro"/>
    <w:link w:val="Comments"/>
    <w:rsid w:val="00417605"/>
    <w:rPr>
      <w:rFonts w:ascii="Arial" w:eastAsia="Times" w:hAnsi="Arial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C1762"/>
    <w:pPr>
      <w:spacing w:after="200"/>
    </w:pPr>
    <w:rPr>
      <w:i/>
      <w:iCs/>
      <w:color w:val="1F497D" w:themeColor="text2"/>
      <w:sz w:val="18"/>
      <w:szCs w:val="18"/>
    </w:rPr>
  </w:style>
  <w:style w:type="table" w:styleId="TabeladeLista3">
    <w:name w:val="List Table 3"/>
    <w:basedOn w:val="Tabelanormal"/>
    <w:uiPriority w:val="48"/>
    <w:rsid w:val="00ED67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customXml/itemProps3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592</TotalTime>
  <Pages>6</Pages>
  <Words>1915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Diullio Pereira</cp:lastModifiedBy>
  <cp:revision>15</cp:revision>
  <dcterms:created xsi:type="dcterms:W3CDTF">2023-03-15T18:05:00Z</dcterms:created>
  <dcterms:modified xsi:type="dcterms:W3CDTF">2023-07-24T22:33:00Z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