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698"/>
        <w:gridCol w:w="1496"/>
        <w:gridCol w:w="3148"/>
        <w:gridCol w:w="3148"/>
      </w:tblGrid>
      <w:tr w:rsidR="00C6217F" w:rsidRPr="000F71E0" w14:paraId="0DA8BCCF" w14:textId="77777777" w:rsidTr="522F0A8C">
        <w:trPr>
          <w:trHeight w:val="377"/>
        </w:trPr>
        <w:tc>
          <w:tcPr>
            <w:tcW w:w="8490" w:type="dxa"/>
            <w:gridSpan w:val="4"/>
            <w:shd w:val="clear" w:color="auto" w:fill="DBE5F1" w:themeFill="accent1" w:themeFillTint="33"/>
            <w:vAlign w:val="center"/>
          </w:tcPr>
          <w:p w14:paraId="20AC50E9" w14:textId="0C417E82" w:rsidR="00C6217F" w:rsidRPr="000F71E0" w:rsidRDefault="00D6177B" w:rsidP="522F0A8C">
            <w:pPr>
              <w:pStyle w:val="Ttulo2"/>
              <w:numPr>
                <w:ilvl w:val="1"/>
                <w:numId w:val="0"/>
              </w:numPr>
            </w:pPr>
            <w:bookmarkStart w:id="0" w:name="_Toc130204001"/>
            <w:r>
              <w:t xml:space="preserve">Previsão </w:t>
            </w:r>
            <w:r w:rsidR="004600B1">
              <w:t xml:space="preserve">de Venda </w:t>
            </w:r>
            <w:r>
              <w:t>Antigripais</w:t>
            </w:r>
            <w:bookmarkEnd w:id="0"/>
          </w:p>
        </w:tc>
      </w:tr>
      <w:tr w:rsidR="00891AAF" w:rsidRPr="000F71E0" w14:paraId="08C1255F" w14:textId="24964854" w:rsidTr="522F0A8C">
        <w:trPr>
          <w:trHeight w:val="283"/>
        </w:trPr>
        <w:tc>
          <w:tcPr>
            <w:tcW w:w="698" w:type="dxa"/>
            <w:shd w:val="clear" w:color="auto" w:fill="DBE5F1" w:themeFill="accent1" w:themeFillTint="33"/>
            <w:vAlign w:val="center"/>
          </w:tcPr>
          <w:p w14:paraId="09DC38CA" w14:textId="77777777" w:rsidR="00891AAF" w:rsidRPr="000F71E0" w:rsidRDefault="00891AAF" w:rsidP="003B10F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496" w:type="dxa"/>
            <w:shd w:val="clear" w:color="auto" w:fill="DBE5F1" w:themeFill="accent1" w:themeFillTint="33"/>
            <w:vAlign w:val="center"/>
          </w:tcPr>
          <w:p w14:paraId="607B41F2" w14:textId="46B1867F" w:rsidR="00891AAF" w:rsidRPr="000F71E0" w:rsidRDefault="00891AAF" w:rsidP="003B10F9">
            <w:pPr>
              <w:pStyle w:val="Verses"/>
              <w:rPr>
                <w:b/>
              </w:rPr>
            </w:pPr>
            <w:r>
              <w:rPr>
                <w:b/>
              </w:rPr>
              <w:t>Cientista 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739DD354" w14:textId="5FA9A819" w:rsidR="00891AAF" w:rsidRPr="000F71E0" w:rsidRDefault="00AA155B" w:rsidP="003B10F9">
            <w:pPr>
              <w:pStyle w:val="Verses"/>
              <w:rPr>
                <w:b/>
              </w:rPr>
            </w:pPr>
            <w:r>
              <w:rPr>
                <w:b/>
              </w:rPr>
              <w:t xml:space="preserve">Grupo </w:t>
            </w:r>
            <w:r w:rsidR="00891AAF">
              <w:rPr>
                <w:b/>
              </w:rPr>
              <w:t>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6554F25A" w14:textId="592D4360" w:rsidR="162121E8" w:rsidRPr="5DE313F4" w:rsidRDefault="162121E8" w:rsidP="5DE313F4">
            <w:pPr>
              <w:pStyle w:val="Verses"/>
              <w:rPr>
                <w:b/>
                <w:bCs/>
              </w:rPr>
            </w:pPr>
            <w:r w:rsidRPr="5DE313F4">
              <w:rPr>
                <w:b/>
                <w:bCs/>
              </w:rPr>
              <w:t>Consultoria Envolvida?</w:t>
            </w:r>
          </w:p>
        </w:tc>
      </w:tr>
      <w:tr w:rsidR="00891AAF" w:rsidRPr="00C52528" w14:paraId="0CA0CA47" w14:textId="3EC3F29D" w:rsidTr="522F0A8C">
        <w:trPr>
          <w:trHeight w:val="340"/>
        </w:trPr>
        <w:tc>
          <w:tcPr>
            <w:tcW w:w="698" w:type="dxa"/>
            <w:vAlign w:val="center"/>
          </w:tcPr>
          <w:p w14:paraId="05082B9F" w14:textId="427E2F31" w:rsidR="00891AAF" w:rsidRPr="00C52528" w:rsidRDefault="00891AAF" w:rsidP="00AA155B">
            <w:pPr>
              <w:pStyle w:val="Verses"/>
              <w:jc w:val="left"/>
            </w:pPr>
          </w:p>
        </w:tc>
        <w:tc>
          <w:tcPr>
            <w:tcW w:w="1496" w:type="dxa"/>
            <w:vAlign w:val="center"/>
          </w:tcPr>
          <w:p w14:paraId="257E323A" w14:textId="0B442220" w:rsidR="00891AAF" w:rsidRPr="00C52528" w:rsidRDefault="00891AAF" w:rsidP="003B10F9">
            <w:pPr>
              <w:pStyle w:val="Verses"/>
            </w:pPr>
          </w:p>
        </w:tc>
        <w:tc>
          <w:tcPr>
            <w:tcW w:w="3148" w:type="dxa"/>
            <w:vAlign w:val="center"/>
          </w:tcPr>
          <w:p w14:paraId="7559AF23" w14:textId="72836D04" w:rsidR="00891AAF" w:rsidRPr="00C52528" w:rsidRDefault="00AA155B" w:rsidP="003B10F9">
            <w:pPr>
              <w:pStyle w:val="Verses"/>
            </w:pPr>
            <w:r>
              <w:t>Comercial</w:t>
            </w:r>
          </w:p>
        </w:tc>
        <w:tc>
          <w:tcPr>
            <w:tcW w:w="3148" w:type="dxa"/>
            <w:vAlign w:val="center"/>
          </w:tcPr>
          <w:p w14:paraId="6A9A30BB" w14:textId="2E8622A6" w:rsidR="5DE313F4" w:rsidRDefault="00EE130C" w:rsidP="5DE313F4">
            <w:pPr>
              <w:pStyle w:val="Verses"/>
            </w:pPr>
            <w:r>
              <w:t>NÃO</w:t>
            </w:r>
          </w:p>
        </w:tc>
      </w:tr>
    </w:tbl>
    <w:p w14:paraId="0F7CC350" w14:textId="1BC72683" w:rsidR="00C6217F" w:rsidRDefault="00C6217F" w:rsidP="00C6217F"/>
    <w:p w14:paraId="6E6CF0A1" w14:textId="29105E17" w:rsidR="005E1C29" w:rsidRDefault="005E1C29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06266" w14:textId="4C0FF485" w:rsidR="00C6217F" w:rsidRDefault="00C6217F" w:rsidP="00C6217F">
          <w:pPr>
            <w:pStyle w:val="CabealhodoSumrio"/>
          </w:pPr>
          <w:r>
            <w:t>Sumário</w:t>
          </w:r>
        </w:p>
        <w:p w14:paraId="265E9BCF" w14:textId="7D14C35A" w:rsidR="00F63333" w:rsidRDefault="00C621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8C2606" w14:textId="579D1D63" w:rsidR="00F63333" w:rsidRDefault="00F633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02" w:history="1">
            <w:r w:rsidRPr="00923F1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23F1E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7525" w14:textId="46EEFFA6" w:rsidR="00F63333" w:rsidRDefault="00F633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03" w:history="1">
            <w:r w:rsidRPr="00923F1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23F1E">
              <w:rPr>
                <w:rStyle w:val="Hyperlink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D26C" w14:textId="410B659C" w:rsidR="00F63333" w:rsidRDefault="00F633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04" w:history="1">
            <w:r w:rsidRPr="00923F1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23F1E">
              <w:rPr>
                <w:rStyle w:val="Hyperlink"/>
                <w:noProof/>
              </w:rPr>
              <w:t>Escopo do Entregável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6C19" w14:textId="1232E954" w:rsidR="00F63333" w:rsidRDefault="00F633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05" w:history="1">
            <w:r w:rsidRPr="00923F1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23F1E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E674" w14:textId="55136CF6" w:rsidR="00F63333" w:rsidRDefault="00F633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06" w:history="1">
            <w:r w:rsidRPr="00923F1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23F1E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D525" w14:textId="1A2A5957" w:rsidR="00F63333" w:rsidRDefault="00F633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07" w:history="1">
            <w:r w:rsidRPr="00923F1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23F1E">
              <w:rPr>
                <w:rStyle w:val="Hyperlink"/>
                <w:noProof/>
              </w:rPr>
              <w:t>Variáveis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C096" w14:textId="5818B6EE" w:rsidR="00F63333" w:rsidRDefault="00F633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08" w:history="1">
            <w:r w:rsidRPr="00923F1E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23F1E">
              <w:rPr>
                <w:rStyle w:val="Hyperlink"/>
                <w:noProof/>
              </w:rPr>
              <w:t>Fontes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13A8" w14:textId="1084663F" w:rsidR="00F63333" w:rsidRDefault="00F633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09" w:history="1">
            <w:r w:rsidRPr="00923F1E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23F1E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F3B6" w14:textId="18AB4222" w:rsidR="00F63333" w:rsidRDefault="00F633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10" w:history="1">
            <w:r w:rsidRPr="00923F1E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23F1E">
              <w:rPr>
                <w:rStyle w:val="Hyperlink"/>
                <w:noProof/>
              </w:rPr>
              <w:t>Cronograma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3ABA" w14:textId="735C8B98" w:rsidR="00D27793" w:rsidRDefault="00C6217F" w:rsidP="00D27793">
          <w:pPr>
            <w:pStyle w:val="Sumrio1"/>
            <w:tabs>
              <w:tab w:val="left" w:pos="440"/>
              <w:tab w:val="right" w:leader="dot" w:pos="8494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EA179D7" w14:textId="6E907DC7" w:rsidR="00C6217F" w:rsidRPr="00D27793" w:rsidRDefault="00F63333" w:rsidP="00D27793">
          <w:pPr>
            <w:rPr>
              <w:lang w:val="en-US"/>
            </w:rPr>
          </w:pPr>
        </w:p>
      </w:sdtContent>
    </w:sdt>
    <w:p w14:paraId="33CBEE12" w14:textId="274A21B2" w:rsidR="00C6217F" w:rsidRDefault="00C6217F" w:rsidP="00C6217F"/>
    <w:p w14:paraId="3178EE86" w14:textId="7B191111" w:rsidR="00C6217F" w:rsidRDefault="00C6217F" w:rsidP="00C6217F"/>
    <w:p w14:paraId="6F5A09C2" w14:textId="2D177DE2" w:rsidR="002A19BF" w:rsidRPr="00B12ADB" w:rsidRDefault="00C6217F" w:rsidP="002A19BF">
      <w:pPr>
        <w:pStyle w:val="Ttulo1"/>
      </w:pPr>
      <w:bookmarkStart w:id="1" w:name="_Toc130204002"/>
      <w:r>
        <w:t xml:space="preserve">Objetivos </w:t>
      </w:r>
      <w:r w:rsidR="00787C14">
        <w:t>do Projeto</w:t>
      </w:r>
      <w:bookmarkEnd w:id="1"/>
    </w:p>
    <w:p w14:paraId="7ECA1C30" w14:textId="29C127B0" w:rsidR="00852184" w:rsidRDefault="00EE130C" w:rsidP="003D437B">
      <w:pPr>
        <w:rPr>
          <w:rFonts w:ascii="Arial" w:hAnsi="Arial" w:cs="Arial"/>
          <w:sz w:val="20"/>
          <w:szCs w:val="20"/>
        </w:rPr>
      </w:pPr>
      <w:r w:rsidRPr="00393588">
        <w:rPr>
          <w:rFonts w:ascii="Arial" w:hAnsi="Arial" w:cs="Arial"/>
          <w:sz w:val="20"/>
          <w:szCs w:val="20"/>
        </w:rPr>
        <w:t xml:space="preserve">O objetivo é o desenvolvimento </w:t>
      </w:r>
      <w:r w:rsidR="00B55B00">
        <w:rPr>
          <w:rFonts w:ascii="Arial" w:hAnsi="Arial" w:cs="Arial"/>
          <w:sz w:val="20"/>
          <w:szCs w:val="20"/>
        </w:rPr>
        <w:t>de uma previsão d</w:t>
      </w:r>
      <w:r w:rsidR="008C6560">
        <w:rPr>
          <w:rFonts w:ascii="Arial" w:hAnsi="Arial" w:cs="Arial"/>
          <w:sz w:val="20"/>
          <w:szCs w:val="20"/>
        </w:rPr>
        <w:t>e vendas</w:t>
      </w:r>
      <w:r w:rsidR="00E42194">
        <w:rPr>
          <w:rFonts w:ascii="Arial" w:hAnsi="Arial" w:cs="Arial"/>
          <w:sz w:val="20"/>
          <w:szCs w:val="20"/>
        </w:rPr>
        <w:t xml:space="preserve"> de </w:t>
      </w:r>
      <w:r w:rsidR="00B55B00">
        <w:rPr>
          <w:rFonts w:ascii="Arial" w:hAnsi="Arial" w:cs="Arial"/>
          <w:sz w:val="20"/>
          <w:szCs w:val="20"/>
        </w:rPr>
        <w:t>antigripais</w:t>
      </w:r>
      <w:r w:rsidR="00E42194">
        <w:rPr>
          <w:rFonts w:ascii="Arial" w:hAnsi="Arial" w:cs="Arial"/>
          <w:sz w:val="20"/>
          <w:szCs w:val="20"/>
        </w:rPr>
        <w:t>.</w:t>
      </w:r>
    </w:p>
    <w:p w14:paraId="631F9AEC" w14:textId="77777777" w:rsidR="00B55B00" w:rsidRPr="00B55B00" w:rsidRDefault="00B55B00" w:rsidP="003D437B">
      <w:pPr>
        <w:rPr>
          <w:rFonts w:ascii="Arial" w:hAnsi="Arial" w:cs="Arial"/>
          <w:sz w:val="20"/>
          <w:szCs w:val="20"/>
        </w:rPr>
      </w:pPr>
    </w:p>
    <w:p w14:paraId="73F6F11D" w14:textId="6FFA441D" w:rsidR="003D26CA" w:rsidRDefault="003D26CA" w:rsidP="003D26CA">
      <w:pPr>
        <w:pStyle w:val="Ttulo1"/>
      </w:pPr>
      <w:bookmarkStart w:id="2" w:name="_Toc130204003"/>
      <w:r>
        <w:t>Requisitos Mínimos</w:t>
      </w:r>
      <w:bookmarkEnd w:id="2"/>
    </w:p>
    <w:p w14:paraId="6F13FDD3" w14:textId="77777777" w:rsidR="003D26CA" w:rsidRPr="003D26CA" w:rsidRDefault="003D26CA" w:rsidP="003D26CA"/>
    <w:p w14:paraId="638CD2EE" w14:textId="6D7AF6B1" w:rsidR="003D26CA" w:rsidRDefault="00393588" w:rsidP="00393588">
      <w:pPr>
        <w:pStyle w:val="Comments"/>
        <w:numPr>
          <w:ilvl w:val="0"/>
          <w:numId w:val="10"/>
        </w:numPr>
      </w:pPr>
      <w:r>
        <w:t>Uso da venda média através do MDTR (SQL)</w:t>
      </w:r>
    </w:p>
    <w:p w14:paraId="18B30789" w14:textId="77777777" w:rsidR="00D6177B" w:rsidRDefault="00393588" w:rsidP="00393588">
      <w:pPr>
        <w:pStyle w:val="Comments"/>
        <w:numPr>
          <w:ilvl w:val="0"/>
          <w:numId w:val="10"/>
        </w:numPr>
      </w:pPr>
      <w:r>
        <w:t xml:space="preserve">Uso de informações de produtos </w:t>
      </w:r>
      <w:r w:rsidR="00D6177B">
        <w:t xml:space="preserve">e caracterização de antigripais </w:t>
      </w:r>
      <w:r>
        <w:t>na TUP (SQL)</w:t>
      </w:r>
    </w:p>
    <w:p w14:paraId="71C35403" w14:textId="0DA27B7A" w:rsidR="00393588" w:rsidRDefault="00D6177B" w:rsidP="00393588">
      <w:pPr>
        <w:pStyle w:val="Comments"/>
        <w:numPr>
          <w:ilvl w:val="0"/>
          <w:numId w:val="10"/>
        </w:numPr>
      </w:pPr>
      <w:r>
        <w:t>Uso de informações de mercado atuante para filtro de venda e previsão no PMB (SQL-cubo)</w:t>
      </w:r>
    </w:p>
    <w:p w14:paraId="02E451E0" w14:textId="67CCDDE5" w:rsidR="00773E81" w:rsidRDefault="00773E81" w:rsidP="00393588">
      <w:pPr>
        <w:pStyle w:val="Comments"/>
        <w:numPr>
          <w:ilvl w:val="0"/>
          <w:numId w:val="10"/>
        </w:numPr>
      </w:pPr>
      <w:r>
        <w:t xml:space="preserve">Outras informações exógenas (Data SUS, </w:t>
      </w:r>
      <w:proofErr w:type="spellStart"/>
      <w:r>
        <w:t>InfoGripe</w:t>
      </w:r>
      <w:proofErr w:type="spellEnd"/>
      <w:r>
        <w:t>).</w:t>
      </w:r>
    </w:p>
    <w:p w14:paraId="2743ED65" w14:textId="77777777" w:rsidR="003D26CA" w:rsidRDefault="003D26CA" w:rsidP="003D437B"/>
    <w:p w14:paraId="2D77031C" w14:textId="01343826" w:rsidR="002A19BF" w:rsidRPr="00C46898" w:rsidRDefault="002A19BF" w:rsidP="002A19BF">
      <w:pPr>
        <w:pStyle w:val="Ttulo1"/>
      </w:pPr>
      <w:bookmarkStart w:id="3" w:name="_Toc383380606"/>
      <w:bookmarkStart w:id="4" w:name="_Toc130204004"/>
      <w:r>
        <w:t xml:space="preserve">Escopo do </w:t>
      </w:r>
      <w:bookmarkEnd w:id="3"/>
      <w:r w:rsidR="00BF2C9A">
        <w:t>Entregável</w:t>
      </w:r>
      <w:bookmarkEnd w:id="4"/>
    </w:p>
    <w:p w14:paraId="0DF6FA85" w14:textId="62B818C3" w:rsidR="00EA198A" w:rsidRPr="00AA3C95" w:rsidRDefault="00EA198A" w:rsidP="00EC3022">
      <w:pPr>
        <w:pStyle w:val="Comments"/>
      </w:pPr>
    </w:p>
    <w:p w14:paraId="41A6766B" w14:textId="77777777" w:rsidR="002A19BF" w:rsidRPr="00AA3C95" w:rsidRDefault="002A19BF" w:rsidP="002A19BF"/>
    <w:p w14:paraId="2A19C668" w14:textId="7B49184E" w:rsidR="002A19BF" w:rsidRPr="00AA3C95" w:rsidRDefault="00BF2C9A" w:rsidP="002A19BF">
      <w:pPr>
        <w:pStyle w:val="Ttulo1"/>
      </w:pPr>
      <w:bookmarkStart w:id="5" w:name="_Toc130204005"/>
      <w:r>
        <w:t>Metodologia</w:t>
      </w:r>
      <w:bookmarkEnd w:id="5"/>
    </w:p>
    <w:p w14:paraId="7ED28E81" w14:textId="77777777" w:rsidR="00EC3022" w:rsidRDefault="00EC3022" w:rsidP="00EC3022">
      <w:pPr>
        <w:pStyle w:val="Comments"/>
      </w:pPr>
    </w:p>
    <w:p w14:paraId="67B39F64" w14:textId="77777777" w:rsidR="00E10611" w:rsidRPr="00AA3C95" w:rsidRDefault="00E10611" w:rsidP="00E10611"/>
    <w:p w14:paraId="70F69B90" w14:textId="7E80F3D6" w:rsidR="00E10611" w:rsidRPr="00AA3C95" w:rsidRDefault="00E10611" w:rsidP="00E10611">
      <w:pPr>
        <w:pStyle w:val="Ttulo1"/>
      </w:pPr>
      <w:bookmarkStart w:id="6" w:name="_Toc402281712"/>
      <w:bookmarkStart w:id="7" w:name="_Toc130204006"/>
      <w:r>
        <w:t>Premissas</w:t>
      </w:r>
      <w:bookmarkEnd w:id="6"/>
      <w:bookmarkEnd w:id="7"/>
    </w:p>
    <w:p w14:paraId="28F19CB1" w14:textId="77777777" w:rsidR="00E9063F" w:rsidRDefault="00E9063F" w:rsidP="3F163DE5"/>
    <w:p w14:paraId="52033BA8" w14:textId="639938EB" w:rsidR="23CEFD8A" w:rsidRDefault="23CEFD8A" w:rsidP="79E651C3">
      <w:pPr>
        <w:pStyle w:val="Ttulo1"/>
      </w:pPr>
      <w:bookmarkStart w:id="8" w:name="_Toc130204007"/>
      <w:r>
        <w:t>Variáveis utilizadas</w:t>
      </w:r>
      <w:bookmarkEnd w:id="8"/>
    </w:p>
    <w:p w14:paraId="3376D258" w14:textId="15930FE8" w:rsidR="79E651C3" w:rsidRDefault="79E651C3" w:rsidP="79E651C3"/>
    <w:p w14:paraId="254B339F" w14:textId="51C560F7" w:rsidR="79E651C3" w:rsidRDefault="79E651C3" w:rsidP="79E651C3"/>
    <w:p w14:paraId="00F2535F" w14:textId="2D6E9472" w:rsidR="79E651C3" w:rsidRDefault="79E651C3" w:rsidP="79E651C3"/>
    <w:p w14:paraId="41452EF9" w14:textId="620390C9" w:rsidR="79E651C3" w:rsidRDefault="79E651C3" w:rsidP="79E651C3"/>
    <w:p w14:paraId="3D4976A9" w14:textId="3388EF97" w:rsidR="00891AAF" w:rsidRDefault="00891AAF" w:rsidP="00891AAF">
      <w:pPr>
        <w:pStyle w:val="Ttulo1"/>
      </w:pPr>
      <w:bookmarkStart w:id="9" w:name="_Toc130204008"/>
      <w:r>
        <w:t>Fontes utilizadas</w:t>
      </w:r>
      <w:bookmarkEnd w:id="9"/>
    </w:p>
    <w:p w14:paraId="384F0BF8" w14:textId="77777777" w:rsidR="00E9063F" w:rsidRDefault="00E9063F" w:rsidP="00E9063F">
      <w:pPr>
        <w:pStyle w:val="PargrafodaLista"/>
      </w:pPr>
    </w:p>
    <w:p w14:paraId="0A424799" w14:textId="2EF597FC" w:rsidR="00F63333" w:rsidRDefault="00F63333" w:rsidP="00F63333">
      <w:pPr>
        <w:pStyle w:val="Ttulo1"/>
      </w:pPr>
      <w:bookmarkStart w:id="10" w:name="_Toc130204009"/>
      <w:r>
        <w:t>Dicionário de dados</w:t>
      </w:r>
      <w:bookmarkEnd w:id="10"/>
    </w:p>
    <w:p w14:paraId="53B60DF5" w14:textId="77777777" w:rsidR="00F63333" w:rsidRPr="00891AAF" w:rsidRDefault="00F63333" w:rsidP="00E9063F">
      <w:pPr>
        <w:pStyle w:val="PargrafodaLista"/>
      </w:pPr>
    </w:p>
    <w:p w14:paraId="74CBA97F" w14:textId="20113ED7" w:rsidR="00BF2C9A" w:rsidRDefault="00891AAF" w:rsidP="00BF2C9A">
      <w:pPr>
        <w:pStyle w:val="Ttulo1"/>
      </w:pPr>
      <w:bookmarkStart w:id="11" w:name="_Toc130204010"/>
      <w:r>
        <w:t>Cronograma</w:t>
      </w:r>
      <w:r w:rsidR="003D26CA">
        <w:t xml:space="preserve"> de execução</w:t>
      </w:r>
      <w:bookmarkEnd w:id="11"/>
    </w:p>
    <w:p w14:paraId="3D777D06" w14:textId="77777777" w:rsidR="00BF2C9A" w:rsidRPr="00AA3C95" w:rsidRDefault="00BF2C9A" w:rsidP="00BF2C9A"/>
    <w:p w14:paraId="0E58490C" w14:textId="77777777" w:rsidR="002A19BF" w:rsidRPr="00AA3C95" w:rsidRDefault="002A19BF" w:rsidP="002A19BF"/>
    <w:p w14:paraId="6BF7158B" w14:textId="77777777" w:rsidR="002A19BF" w:rsidRPr="00AA3C95" w:rsidRDefault="002A19BF" w:rsidP="002A19BF"/>
    <w:p w14:paraId="6E24FBAC" w14:textId="77777777" w:rsidR="008843C9" w:rsidRDefault="008843C9" w:rsidP="003D377B"/>
    <w:sectPr w:rsidR="0088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1669" w14:textId="77777777" w:rsidR="00E30203" w:rsidRDefault="00E30203" w:rsidP="005E1593">
      <w:r>
        <w:separator/>
      </w:r>
    </w:p>
  </w:endnote>
  <w:endnote w:type="continuationSeparator" w:id="0">
    <w:p w14:paraId="3FCC5234" w14:textId="77777777" w:rsidR="00E30203" w:rsidRDefault="00E30203" w:rsidP="005E1593">
      <w:r>
        <w:continuationSeparator/>
      </w:r>
    </w:p>
  </w:endnote>
  <w:endnote w:type="continuationNotice" w:id="1">
    <w:p w14:paraId="2166BD0E" w14:textId="77777777" w:rsidR="00E30203" w:rsidRDefault="00E302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0F9F" w14:textId="77777777" w:rsidR="003D26CA" w:rsidRDefault="003D2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0829BFB2" w14:textId="77777777" w:rsidTr="3F163DE5">
      <w:tc>
        <w:tcPr>
          <w:tcW w:w="2830" w:type="dxa"/>
        </w:tcPr>
        <w:p w14:paraId="7A78D37A" w14:textId="65CB9B2F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7A62EB3C" w14:textId="5293D95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03C471CE" w14:textId="2CF23432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2A62BA49" w14:textId="0B9CE108" w:rsidR="3F163DE5" w:rsidRDefault="3F163DE5" w:rsidP="3F163D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0AFE" w14:textId="77777777" w:rsidR="003D26CA" w:rsidRDefault="003D2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59B8" w14:textId="77777777" w:rsidR="00E30203" w:rsidRDefault="00E30203" w:rsidP="005E1593">
      <w:r>
        <w:separator/>
      </w:r>
    </w:p>
  </w:footnote>
  <w:footnote w:type="continuationSeparator" w:id="0">
    <w:p w14:paraId="169F4DCB" w14:textId="77777777" w:rsidR="00E30203" w:rsidRDefault="00E30203" w:rsidP="005E1593">
      <w:r>
        <w:continuationSeparator/>
      </w:r>
    </w:p>
  </w:footnote>
  <w:footnote w:type="continuationNotice" w:id="1">
    <w:p w14:paraId="33B603D4" w14:textId="77777777" w:rsidR="00E30203" w:rsidRDefault="00E302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2CE8" w14:textId="77777777" w:rsidR="003D26CA" w:rsidRDefault="003D26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426F6234" w14:textId="77777777" w:rsidTr="3F163DE5">
      <w:tc>
        <w:tcPr>
          <w:tcW w:w="2830" w:type="dxa"/>
        </w:tcPr>
        <w:p w14:paraId="4DEF38A2" w14:textId="6B07D0C9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4B6B69AB" w14:textId="3F5B1C0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1BE7ADBF" w14:textId="5DA7207B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59867BF7" w14:textId="1FB67374" w:rsidR="3F163DE5" w:rsidRDefault="3F163DE5" w:rsidP="3F163D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9C60" w14:textId="77777777" w:rsidR="003D26CA" w:rsidRDefault="003D26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E9C"/>
    <w:multiLevelType w:val="hybridMultilevel"/>
    <w:tmpl w:val="5C72D962"/>
    <w:lvl w:ilvl="0" w:tplc="15CA3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8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CD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66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6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45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77F1C"/>
    <w:multiLevelType w:val="hybridMultilevel"/>
    <w:tmpl w:val="8F8A06C4"/>
    <w:lvl w:ilvl="0" w:tplc="966427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ECC"/>
    <w:multiLevelType w:val="hybridMultilevel"/>
    <w:tmpl w:val="F59864E4"/>
    <w:lvl w:ilvl="0" w:tplc="7F94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F7F32"/>
    <w:multiLevelType w:val="hybridMultilevel"/>
    <w:tmpl w:val="FDA0A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02ECA"/>
    <w:multiLevelType w:val="hybridMultilevel"/>
    <w:tmpl w:val="74CAF34E"/>
    <w:lvl w:ilvl="0" w:tplc="81028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A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8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EA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E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1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22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08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C0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DCE3EBA"/>
    <w:multiLevelType w:val="hybridMultilevel"/>
    <w:tmpl w:val="4CC803E8"/>
    <w:lvl w:ilvl="0" w:tplc="28AC9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8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0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A1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24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E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ED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C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8F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535160"/>
    <w:multiLevelType w:val="hybridMultilevel"/>
    <w:tmpl w:val="36025830"/>
    <w:lvl w:ilvl="0" w:tplc="C494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4F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4D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C2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8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40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A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00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65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64371901">
    <w:abstractNumId w:val="9"/>
  </w:num>
  <w:num w:numId="2" w16cid:durableId="654409156">
    <w:abstractNumId w:val="6"/>
  </w:num>
  <w:num w:numId="3" w16cid:durableId="815296640">
    <w:abstractNumId w:val="1"/>
  </w:num>
  <w:num w:numId="4" w16cid:durableId="1263104325">
    <w:abstractNumId w:val="3"/>
  </w:num>
  <w:num w:numId="5" w16cid:durableId="1648631005">
    <w:abstractNumId w:val="8"/>
  </w:num>
  <w:num w:numId="6" w16cid:durableId="112485570">
    <w:abstractNumId w:val="7"/>
  </w:num>
  <w:num w:numId="7" w16cid:durableId="138348208">
    <w:abstractNumId w:val="2"/>
  </w:num>
  <w:num w:numId="8" w16cid:durableId="50619381">
    <w:abstractNumId w:val="5"/>
  </w:num>
  <w:num w:numId="9" w16cid:durableId="215512087">
    <w:abstractNumId w:val="0"/>
  </w:num>
  <w:num w:numId="10" w16cid:durableId="1779374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546F"/>
    <w:rsid w:val="0003585D"/>
    <w:rsid w:val="00035E44"/>
    <w:rsid w:val="00036CBC"/>
    <w:rsid w:val="000426C3"/>
    <w:rsid w:val="000734A6"/>
    <w:rsid w:val="0007469D"/>
    <w:rsid w:val="000918FC"/>
    <w:rsid w:val="00093D4E"/>
    <w:rsid w:val="000A65D4"/>
    <w:rsid w:val="000B029A"/>
    <w:rsid w:val="000B161A"/>
    <w:rsid w:val="000B6890"/>
    <w:rsid w:val="000C1AC0"/>
    <w:rsid w:val="000E274B"/>
    <w:rsid w:val="000E2853"/>
    <w:rsid w:val="000E3FBC"/>
    <w:rsid w:val="000F658E"/>
    <w:rsid w:val="00115F4B"/>
    <w:rsid w:val="00137694"/>
    <w:rsid w:val="00197965"/>
    <w:rsid w:val="001B1FE7"/>
    <w:rsid w:val="001B3E23"/>
    <w:rsid w:val="001D497F"/>
    <w:rsid w:val="001F1B06"/>
    <w:rsid w:val="001F3D30"/>
    <w:rsid w:val="00203DD7"/>
    <w:rsid w:val="00211D53"/>
    <w:rsid w:val="002135ED"/>
    <w:rsid w:val="00216C1C"/>
    <w:rsid w:val="00225075"/>
    <w:rsid w:val="00265F4C"/>
    <w:rsid w:val="00270DCE"/>
    <w:rsid w:val="00274187"/>
    <w:rsid w:val="0028566C"/>
    <w:rsid w:val="00285956"/>
    <w:rsid w:val="00293ED8"/>
    <w:rsid w:val="00296D3D"/>
    <w:rsid w:val="002A19BF"/>
    <w:rsid w:val="002A5731"/>
    <w:rsid w:val="002A6510"/>
    <w:rsid w:val="002B04B3"/>
    <w:rsid w:val="002B0AC3"/>
    <w:rsid w:val="002B2EE7"/>
    <w:rsid w:val="002F0005"/>
    <w:rsid w:val="00302438"/>
    <w:rsid w:val="00323EFA"/>
    <w:rsid w:val="00331443"/>
    <w:rsid w:val="00331947"/>
    <w:rsid w:val="00341B09"/>
    <w:rsid w:val="0034544C"/>
    <w:rsid w:val="00361CAE"/>
    <w:rsid w:val="00362D11"/>
    <w:rsid w:val="00366264"/>
    <w:rsid w:val="00380059"/>
    <w:rsid w:val="00393588"/>
    <w:rsid w:val="00393AF2"/>
    <w:rsid w:val="003B10F9"/>
    <w:rsid w:val="003C4FC3"/>
    <w:rsid w:val="003C6AAD"/>
    <w:rsid w:val="003D26CA"/>
    <w:rsid w:val="003D377B"/>
    <w:rsid w:val="003D437B"/>
    <w:rsid w:val="00400A56"/>
    <w:rsid w:val="00405D54"/>
    <w:rsid w:val="00424175"/>
    <w:rsid w:val="0042609D"/>
    <w:rsid w:val="00450844"/>
    <w:rsid w:val="00456E82"/>
    <w:rsid w:val="004600B1"/>
    <w:rsid w:val="00490420"/>
    <w:rsid w:val="004A43BB"/>
    <w:rsid w:val="004B1C20"/>
    <w:rsid w:val="004B2855"/>
    <w:rsid w:val="004B60F1"/>
    <w:rsid w:val="004C08E7"/>
    <w:rsid w:val="004C4C8F"/>
    <w:rsid w:val="004D0195"/>
    <w:rsid w:val="004D27A1"/>
    <w:rsid w:val="004E1999"/>
    <w:rsid w:val="004E1FC0"/>
    <w:rsid w:val="004E4576"/>
    <w:rsid w:val="004E5BFC"/>
    <w:rsid w:val="00502DBF"/>
    <w:rsid w:val="00513DED"/>
    <w:rsid w:val="005150B0"/>
    <w:rsid w:val="00515604"/>
    <w:rsid w:val="005217A8"/>
    <w:rsid w:val="0052357F"/>
    <w:rsid w:val="0055540E"/>
    <w:rsid w:val="00556471"/>
    <w:rsid w:val="00563F3F"/>
    <w:rsid w:val="00581C91"/>
    <w:rsid w:val="00583BFA"/>
    <w:rsid w:val="00585DF2"/>
    <w:rsid w:val="00590D1E"/>
    <w:rsid w:val="00595332"/>
    <w:rsid w:val="005965C2"/>
    <w:rsid w:val="005A6C45"/>
    <w:rsid w:val="005B4260"/>
    <w:rsid w:val="005B61DB"/>
    <w:rsid w:val="005D13AE"/>
    <w:rsid w:val="005E1593"/>
    <w:rsid w:val="005E1C29"/>
    <w:rsid w:val="005F487B"/>
    <w:rsid w:val="005F61F8"/>
    <w:rsid w:val="006214DC"/>
    <w:rsid w:val="0062157F"/>
    <w:rsid w:val="00631A54"/>
    <w:rsid w:val="006419CA"/>
    <w:rsid w:val="00650141"/>
    <w:rsid w:val="00651C05"/>
    <w:rsid w:val="00663704"/>
    <w:rsid w:val="00665E41"/>
    <w:rsid w:val="006664A0"/>
    <w:rsid w:val="00667354"/>
    <w:rsid w:val="00681F53"/>
    <w:rsid w:val="0069518F"/>
    <w:rsid w:val="006A233C"/>
    <w:rsid w:val="006B1F08"/>
    <w:rsid w:val="006B1FD2"/>
    <w:rsid w:val="006C49DF"/>
    <w:rsid w:val="006E10D3"/>
    <w:rsid w:val="006F6336"/>
    <w:rsid w:val="00712F3D"/>
    <w:rsid w:val="00720A20"/>
    <w:rsid w:val="00736377"/>
    <w:rsid w:val="00743E89"/>
    <w:rsid w:val="007469DF"/>
    <w:rsid w:val="0075225F"/>
    <w:rsid w:val="00760C77"/>
    <w:rsid w:val="0076607B"/>
    <w:rsid w:val="007701BB"/>
    <w:rsid w:val="00773E81"/>
    <w:rsid w:val="00787C14"/>
    <w:rsid w:val="0079397C"/>
    <w:rsid w:val="00796A0F"/>
    <w:rsid w:val="00796A7B"/>
    <w:rsid w:val="007A054B"/>
    <w:rsid w:val="007A50EA"/>
    <w:rsid w:val="007A754A"/>
    <w:rsid w:val="007B5F63"/>
    <w:rsid w:val="007C5B13"/>
    <w:rsid w:val="007D2516"/>
    <w:rsid w:val="007D32B2"/>
    <w:rsid w:val="00801F2F"/>
    <w:rsid w:val="00804EDF"/>
    <w:rsid w:val="00806DD8"/>
    <w:rsid w:val="00817894"/>
    <w:rsid w:val="0082175C"/>
    <w:rsid w:val="008264F3"/>
    <w:rsid w:val="00842903"/>
    <w:rsid w:val="00844542"/>
    <w:rsid w:val="00852184"/>
    <w:rsid w:val="00871E89"/>
    <w:rsid w:val="00877F5B"/>
    <w:rsid w:val="008843C9"/>
    <w:rsid w:val="00891AAF"/>
    <w:rsid w:val="00896EAB"/>
    <w:rsid w:val="008A4D40"/>
    <w:rsid w:val="008B4A15"/>
    <w:rsid w:val="008C6560"/>
    <w:rsid w:val="008D02A6"/>
    <w:rsid w:val="008E1F3D"/>
    <w:rsid w:val="00901A38"/>
    <w:rsid w:val="00905090"/>
    <w:rsid w:val="009057D1"/>
    <w:rsid w:val="009076A2"/>
    <w:rsid w:val="009135E0"/>
    <w:rsid w:val="009143E8"/>
    <w:rsid w:val="00935489"/>
    <w:rsid w:val="00943B7D"/>
    <w:rsid w:val="009442FF"/>
    <w:rsid w:val="00951977"/>
    <w:rsid w:val="00952A34"/>
    <w:rsid w:val="00955157"/>
    <w:rsid w:val="009572D4"/>
    <w:rsid w:val="00957346"/>
    <w:rsid w:val="009631B4"/>
    <w:rsid w:val="009A2249"/>
    <w:rsid w:val="009A3D1F"/>
    <w:rsid w:val="009B25ED"/>
    <w:rsid w:val="009B5B6C"/>
    <w:rsid w:val="009D560E"/>
    <w:rsid w:val="009D73D8"/>
    <w:rsid w:val="009E546E"/>
    <w:rsid w:val="00A44F4A"/>
    <w:rsid w:val="00A467D2"/>
    <w:rsid w:val="00A47ED6"/>
    <w:rsid w:val="00A50010"/>
    <w:rsid w:val="00A60866"/>
    <w:rsid w:val="00A6416D"/>
    <w:rsid w:val="00A7710A"/>
    <w:rsid w:val="00A81DD9"/>
    <w:rsid w:val="00AA155B"/>
    <w:rsid w:val="00AA2EAF"/>
    <w:rsid w:val="00AB774C"/>
    <w:rsid w:val="00AC02D0"/>
    <w:rsid w:val="00AD127A"/>
    <w:rsid w:val="00AE1992"/>
    <w:rsid w:val="00AE4DDE"/>
    <w:rsid w:val="00AF6D5F"/>
    <w:rsid w:val="00B05300"/>
    <w:rsid w:val="00B3701C"/>
    <w:rsid w:val="00B55B00"/>
    <w:rsid w:val="00B56470"/>
    <w:rsid w:val="00B7012B"/>
    <w:rsid w:val="00B7443E"/>
    <w:rsid w:val="00B749B8"/>
    <w:rsid w:val="00B77D38"/>
    <w:rsid w:val="00B82B86"/>
    <w:rsid w:val="00B957B6"/>
    <w:rsid w:val="00BB32E5"/>
    <w:rsid w:val="00BC16A7"/>
    <w:rsid w:val="00BC5600"/>
    <w:rsid w:val="00BF2C9A"/>
    <w:rsid w:val="00C06005"/>
    <w:rsid w:val="00C10723"/>
    <w:rsid w:val="00C178B9"/>
    <w:rsid w:val="00C23FA2"/>
    <w:rsid w:val="00C367D9"/>
    <w:rsid w:val="00C513F6"/>
    <w:rsid w:val="00C52528"/>
    <w:rsid w:val="00C53A29"/>
    <w:rsid w:val="00C6217F"/>
    <w:rsid w:val="00C635C6"/>
    <w:rsid w:val="00C65C8F"/>
    <w:rsid w:val="00C928A3"/>
    <w:rsid w:val="00C94076"/>
    <w:rsid w:val="00CE2B3B"/>
    <w:rsid w:val="00CE3BB4"/>
    <w:rsid w:val="00CF2315"/>
    <w:rsid w:val="00CF69DE"/>
    <w:rsid w:val="00D04181"/>
    <w:rsid w:val="00D07651"/>
    <w:rsid w:val="00D27793"/>
    <w:rsid w:val="00D377BA"/>
    <w:rsid w:val="00D37957"/>
    <w:rsid w:val="00D6177B"/>
    <w:rsid w:val="00D75C85"/>
    <w:rsid w:val="00D80127"/>
    <w:rsid w:val="00DD0FC1"/>
    <w:rsid w:val="00E10611"/>
    <w:rsid w:val="00E1503D"/>
    <w:rsid w:val="00E30203"/>
    <w:rsid w:val="00E34C15"/>
    <w:rsid w:val="00E42194"/>
    <w:rsid w:val="00E55656"/>
    <w:rsid w:val="00E57708"/>
    <w:rsid w:val="00E746F4"/>
    <w:rsid w:val="00E758AF"/>
    <w:rsid w:val="00E84F61"/>
    <w:rsid w:val="00E9063F"/>
    <w:rsid w:val="00E94091"/>
    <w:rsid w:val="00EA198A"/>
    <w:rsid w:val="00EC045E"/>
    <w:rsid w:val="00EC3022"/>
    <w:rsid w:val="00EC3752"/>
    <w:rsid w:val="00EC3B23"/>
    <w:rsid w:val="00EC4F28"/>
    <w:rsid w:val="00ED1120"/>
    <w:rsid w:val="00ED56E5"/>
    <w:rsid w:val="00EE130C"/>
    <w:rsid w:val="00EE4925"/>
    <w:rsid w:val="00EF0140"/>
    <w:rsid w:val="00EF2006"/>
    <w:rsid w:val="00EF24C5"/>
    <w:rsid w:val="00EF59C2"/>
    <w:rsid w:val="00EF5AE6"/>
    <w:rsid w:val="00F042E7"/>
    <w:rsid w:val="00F3571D"/>
    <w:rsid w:val="00F413D2"/>
    <w:rsid w:val="00F60948"/>
    <w:rsid w:val="00F61057"/>
    <w:rsid w:val="00F63333"/>
    <w:rsid w:val="00F75B31"/>
    <w:rsid w:val="00FB5A09"/>
    <w:rsid w:val="00FC6A1C"/>
    <w:rsid w:val="00FD4EA1"/>
    <w:rsid w:val="00FD670C"/>
    <w:rsid w:val="00FE5B16"/>
    <w:rsid w:val="00FF351F"/>
    <w:rsid w:val="00FF3F94"/>
    <w:rsid w:val="00FF64D5"/>
    <w:rsid w:val="0E5493BB"/>
    <w:rsid w:val="162121E8"/>
    <w:rsid w:val="16C4D419"/>
    <w:rsid w:val="181E4C13"/>
    <w:rsid w:val="23CEFD8A"/>
    <w:rsid w:val="336C4937"/>
    <w:rsid w:val="3F163DE5"/>
    <w:rsid w:val="522F0A8C"/>
    <w:rsid w:val="53A1E657"/>
    <w:rsid w:val="5DE313F4"/>
    <w:rsid w:val="6ED85753"/>
    <w:rsid w:val="707427B4"/>
    <w:rsid w:val="77026C65"/>
    <w:rsid w:val="79E651C3"/>
    <w:rsid w:val="7CE4D0A7"/>
    <w:rsid w:val="7EE9CDCF"/>
    <w:rsid w:val="7F8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6DA70"/>
  <w15:docId w15:val="{6989D2D3-239C-4965-B674-576D9933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EC3022"/>
    <w:pPr>
      <w:jc w:val="both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C3022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F2C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F5A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5AE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5AE6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5A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5AE6"/>
    <w:rPr>
      <w:rFonts w:ascii="Calibri" w:hAnsi="Calibri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B161A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619d48-dc95-42c5-bff8-154e0d704405" xsi:nil="true"/>
    <lcf76f155ced4ddcb4097134ff3c332f xmlns="9a25c31e-344a-42d2-a1ff-1ee279e572f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0FF1616DEB344B7B093CAE8678E8E" ma:contentTypeVersion="10" ma:contentTypeDescription="Crie um novo documento." ma:contentTypeScope="" ma:versionID="5d2cdeb266031b1729d6dbe2274a8aef">
  <xsd:schema xmlns:xsd="http://www.w3.org/2001/XMLSchema" xmlns:xs="http://www.w3.org/2001/XMLSchema" xmlns:p="http://schemas.microsoft.com/office/2006/metadata/properties" xmlns:ns2="9a25c31e-344a-42d2-a1ff-1ee279e572f6" xmlns:ns3="45619d48-dc95-42c5-bff8-154e0d704405" targetNamespace="http://schemas.microsoft.com/office/2006/metadata/properties" ma:root="true" ma:fieldsID="792e12b865d1b2477e3f0d5ac69c2351" ns2:_="" ns3:_="">
    <xsd:import namespace="9a25c31e-344a-42d2-a1ff-1ee279e572f6"/>
    <xsd:import namespace="45619d48-dc95-42c5-bff8-154e0d704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5c31e-344a-42d2-a1ff-1ee279e57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b6244ce-d71c-4e81-a661-b6ad9afde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9d48-dc95-42c5-bff8-154e0d704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0de077a-30d1-47a8-a78c-a8620c0535d1}" ma:internalName="TaxCatchAll" ma:showField="CatchAllData" ma:web="45619d48-dc95-42c5-bff8-154e0d704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D7A339-4BAC-4E55-A4CC-A6494332C974}">
  <ds:schemaRefs>
    <ds:schemaRef ds:uri="http://schemas.microsoft.com/office/2006/metadata/properties"/>
    <ds:schemaRef ds:uri="http://schemas.microsoft.com/office/infopath/2007/PartnerControls"/>
    <ds:schemaRef ds:uri="45619d48-dc95-42c5-bff8-154e0d704405"/>
    <ds:schemaRef ds:uri="9a25c31e-344a-42d2-a1ff-1ee279e572f6"/>
  </ds:schemaRefs>
</ds:datastoreItem>
</file>

<file path=customXml/itemProps2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8A13B2-69C0-4862-A8E5-94BD0787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5c31e-344a-42d2-a1ff-1ee279e572f6"/>
    <ds:schemaRef ds:uri="45619d48-dc95-42c5-bff8-154e0d70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B5157E-743C-4A0C-866E-181C77049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Mariana Spanol De Camargo Pereira</cp:lastModifiedBy>
  <cp:revision>12</cp:revision>
  <dcterms:created xsi:type="dcterms:W3CDTF">2023-03-15T18:05:00Z</dcterms:created>
  <dcterms:modified xsi:type="dcterms:W3CDTF">2023-03-20T14:26:00Z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2022-09-26T17:51:55Z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e184b711-8a47-477b-ab7b-299476bcb5b7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0x010100C7A0FF1616DEB344B7B093CAE8678E8E</vt:lpwstr>
  </property>
  <property fmtid="{D5CDD505-2E9C-101B-9397-08002B2CF9AE}" pid="10" name="MediaServiceImageTags">
    <vt:lpwstr/>
  </property>
</Properties>
</file>