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698"/>
        <w:gridCol w:w="1496"/>
        <w:gridCol w:w="3148"/>
        <w:gridCol w:w="3148"/>
      </w:tblGrid>
      <w:tr w:rsidR="00C6217F" w:rsidRPr="000F71E0" w14:paraId="0DA8BCCF" w14:textId="77777777" w:rsidTr="522F0A8C">
        <w:trPr>
          <w:trHeight w:val="377"/>
        </w:trPr>
        <w:tc>
          <w:tcPr>
            <w:tcW w:w="8490" w:type="dxa"/>
            <w:gridSpan w:val="4"/>
            <w:shd w:val="clear" w:color="auto" w:fill="DBE5F1" w:themeFill="accent1" w:themeFillTint="33"/>
            <w:vAlign w:val="center"/>
          </w:tcPr>
          <w:p w14:paraId="20AC50E9" w14:textId="6E114D0D" w:rsidR="00C6217F" w:rsidRPr="000F71E0" w:rsidRDefault="00F4764E" w:rsidP="522F0A8C">
            <w:pPr>
              <w:pStyle w:val="Ttulo2"/>
              <w:numPr>
                <w:ilvl w:val="1"/>
                <w:numId w:val="0"/>
              </w:numPr>
            </w:pPr>
            <w:bookmarkStart w:id="0" w:name="_Toc129790791"/>
            <w:bookmarkStart w:id="1" w:name="_Toc130204043"/>
            <w:r>
              <w:t>Mapeamento PDV’S</w:t>
            </w:r>
            <w:bookmarkEnd w:id="0"/>
            <w:bookmarkEnd w:id="1"/>
          </w:p>
        </w:tc>
      </w:tr>
      <w:tr w:rsidR="00891AAF" w:rsidRPr="000F71E0" w14:paraId="08C1255F" w14:textId="24964854" w:rsidTr="522F0A8C">
        <w:trPr>
          <w:trHeight w:val="283"/>
        </w:trPr>
        <w:tc>
          <w:tcPr>
            <w:tcW w:w="698" w:type="dxa"/>
            <w:shd w:val="clear" w:color="auto" w:fill="DBE5F1" w:themeFill="accent1" w:themeFillTint="33"/>
            <w:vAlign w:val="center"/>
          </w:tcPr>
          <w:p w14:paraId="09DC38CA" w14:textId="77777777" w:rsidR="00891AAF" w:rsidRPr="000F71E0" w:rsidRDefault="00891AAF" w:rsidP="003B10F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496" w:type="dxa"/>
            <w:shd w:val="clear" w:color="auto" w:fill="DBE5F1" w:themeFill="accent1" w:themeFillTint="33"/>
            <w:vAlign w:val="center"/>
          </w:tcPr>
          <w:p w14:paraId="607B41F2" w14:textId="46B1867F" w:rsidR="00891AAF" w:rsidRPr="000F71E0" w:rsidRDefault="00891AAF" w:rsidP="003B10F9">
            <w:pPr>
              <w:pStyle w:val="Verses"/>
              <w:rPr>
                <w:b/>
              </w:rPr>
            </w:pPr>
            <w:r>
              <w:rPr>
                <w:b/>
              </w:rPr>
              <w:t>Cientista 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739DD354" w14:textId="5FA9A819" w:rsidR="00891AAF" w:rsidRPr="000F71E0" w:rsidRDefault="00AA155B" w:rsidP="003B10F9">
            <w:pPr>
              <w:pStyle w:val="Verses"/>
              <w:rPr>
                <w:b/>
              </w:rPr>
            </w:pPr>
            <w:r>
              <w:rPr>
                <w:b/>
              </w:rPr>
              <w:t xml:space="preserve">Grupo </w:t>
            </w:r>
            <w:r w:rsidR="00891AAF">
              <w:rPr>
                <w:b/>
              </w:rPr>
              <w:t>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6554F25A" w14:textId="592D4360" w:rsidR="162121E8" w:rsidRPr="5DE313F4" w:rsidRDefault="162121E8" w:rsidP="5DE313F4">
            <w:pPr>
              <w:pStyle w:val="Verses"/>
              <w:rPr>
                <w:b/>
                <w:bCs/>
              </w:rPr>
            </w:pPr>
            <w:r w:rsidRPr="5DE313F4">
              <w:rPr>
                <w:b/>
                <w:bCs/>
              </w:rPr>
              <w:t>Consultoria Envolvida?</w:t>
            </w:r>
          </w:p>
        </w:tc>
      </w:tr>
      <w:tr w:rsidR="00891AAF" w:rsidRPr="00C52528" w14:paraId="0CA0CA47" w14:textId="3EC3F29D" w:rsidTr="522F0A8C">
        <w:trPr>
          <w:trHeight w:val="340"/>
        </w:trPr>
        <w:tc>
          <w:tcPr>
            <w:tcW w:w="698" w:type="dxa"/>
            <w:vAlign w:val="center"/>
          </w:tcPr>
          <w:p w14:paraId="05082B9F" w14:textId="427E2F31" w:rsidR="00891AAF" w:rsidRPr="00C52528" w:rsidRDefault="00891AAF" w:rsidP="00AA155B">
            <w:pPr>
              <w:pStyle w:val="Verses"/>
              <w:jc w:val="left"/>
            </w:pPr>
          </w:p>
        </w:tc>
        <w:tc>
          <w:tcPr>
            <w:tcW w:w="1496" w:type="dxa"/>
            <w:vAlign w:val="center"/>
          </w:tcPr>
          <w:p w14:paraId="257E323A" w14:textId="0B442220" w:rsidR="00891AAF" w:rsidRPr="00C52528" w:rsidRDefault="00891AAF" w:rsidP="003B10F9">
            <w:pPr>
              <w:pStyle w:val="Verses"/>
            </w:pPr>
          </w:p>
        </w:tc>
        <w:tc>
          <w:tcPr>
            <w:tcW w:w="3148" w:type="dxa"/>
            <w:vAlign w:val="center"/>
          </w:tcPr>
          <w:p w14:paraId="7559AF23" w14:textId="3CC81DEB" w:rsidR="00891AAF" w:rsidRPr="00C52528" w:rsidRDefault="00BA766F" w:rsidP="003B10F9">
            <w:pPr>
              <w:pStyle w:val="Verses"/>
            </w:pPr>
            <w:r>
              <w:t xml:space="preserve">Estratégia </w:t>
            </w:r>
            <w:r w:rsidR="00F6671A">
              <w:t>Comercial</w:t>
            </w:r>
          </w:p>
        </w:tc>
        <w:tc>
          <w:tcPr>
            <w:tcW w:w="3148" w:type="dxa"/>
            <w:vAlign w:val="center"/>
          </w:tcPr>
          <w:p w14:paraId="6A9A30BB" w14:textId="2E8622A6" w:rsidR="5DE313F4" w:rsidRDefault="00EE130C" w:rsidP="5DE313F4">
            <w:pPr>
              <w:pStyle w:val="Verses"/>
            </w:pPr>
            <w:r>
              <w:t>NÃO</w:t>
            </w:r>
          </w:p>
        </w:tc>
      </w:tr>
    </w:tbl>
    <w:p w14:paraId="0F7CC350" w14:textId="1BC72683" w:rsidR="00C6217F" w:rsidRDefault="00C6217F" w:rsidP="00C6217F"/>
    <w:p w14:paraId="6E6CF0A1" w14:textId="29105E17" w:rsidR="005E1C29" w:rsidRDefault="005E1C29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06266" w14:textId="4C0FF485" w:rsidR="00C6217F" w:rsidRDefault="00C6217F" w:rsidP="00C6217F">
          <w:pPr>
            <w:pStyle w:val="CabealhodoSumrio"/>
          </w:pPr>
          <w:r>
            <w:t>Sumário</w:t>
          </w:r>
        </w:p>
        <w:p w14:paraId="291A268F" w14:textId="6B4E9165" w:rsidR="00F6671A" w:rsidRDefault="00C621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46133D" w14:textId="1C2AD44A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44" w:history="1">
            <w:r w:rsidRPr="000E3ED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FC73" w14:textId="1DE451FE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45" w:history="1">
            <w:r w:rsidRPr="000E3ED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BA31" w14:textId="449D5FEE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46" w:history="1">
            <w:r w:rsidRPr="000E3ED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Escopo do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D1BA" w14:textId="23C8994C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47" w:history="1">
            <w:r w:rsidRPr="000E3ED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A3F1" w14:textId="4AFB4E29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48" w:history="1">
            <w:r w:rsidRPr="000E3ED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C0016" w14:textId="6D285449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49" w:history="1">
            <w:r w:rsidRPr="000E3ED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Variáveis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13ED" w14:textId="6572FD67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50" w:history="1">
            <w:r w:rsidRPr="000E3ED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Fontes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2CF6" w14:textId="140DC8B1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51" w:history="1">
            <w:r w:rsidRPr="000E3ED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A63F" w14:textId="7B7FA7A0" w:rsidR="00F6671A" w:rsidRDefault="00F667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0204052" w:history="1">
            <w:r w:rsidRPr="000E3EDD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E3EDD">
              <w:rPr>
                <w:rStyle w:val="Hyperlink"/>
                <w:noProof/>
              </w:rPr>
              <w:t>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3ABA" w14:textId="2558804D" w:rsidR="00D27793" w:rsidRDefault="00C6217F" w:rsidP="00D27793">
          <w:pPr>
            <w:pStyle w:val="Sumrio1"/>
            <w:tabs>
              <w:tab w:val="left" w:pos="440"/>
              <w:tab w:val="right" w:leader="dot" w:pos="8494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EA179D7" w14:textId="6E907DC7" w:rsidR="00C6217F" w:rsidRPr="00D27793" w:rsidRDefault="00F6671A" w:rsidP="00D27793">
          <w:pPr>
            <w:rPr>
              <w:lang w:val="en-US"/>
            </w:rPr>
          </w:pPr>
        </w:p>
      </w:sdtContent>
    </w:sdt>
    <w:p w14:paraId="33CBEE12" w14:textId="274A21B2" w:rsidR="00C6217F" w:rsidRDefault="00C6217F" w:rsidP="00C6217F"/>
    <w:p w14:paraId="3178EE86" w14:textId="7B191111" w:rsidR="00C6217F" w:rsidRDefault="00C6217F" w:rsidP="00C6217F"/>
    <w:p w14:paraId="6F5A09C2" w14:textId="2D177DE2" w:rsidR="002A19BF" w:rsidRPr="00B12ADB" w:rsidRDefault="00C6217F" w:rsidP="002A19BF">
      <w:pPr>
        <w:pStyle w:val="Ttulo1"/>
      </w:pPr>
      <w:bookmarkStart w:id="2" w:name="_Toc130204044"/>
      <w:r>
        <w:t xml:space="preserve">Objetivos </w:t>
      </w:r>
      <w:r w:rsidR="00787C14">
        <w:t>do Projeto</w:t>
      </w:r>
      <w:bookmarkEnd w:id="2"/>
    </w:p>
    <w:p w14:paraId="6BD0C18E" w14:textId="131B9181" w:rsidR="00EE130C" w:rsidRPr="00393588" w:rsidRDefault="00EE130C" w:rsidP="00FF3F94">
      <w:pPr>
        <w:rPr>
          <w:rFonts w:ascii="Arial" w:hAnsi="Arial" w:cs="Arial"/>
          <w:sz w:val="20"/>
          <w:szCs w:val="20"/>
        </w:rPr>
      </w:pPr>
      <w:r w:rsidRPr="00393588">
        <w:rPr>
          <w:rFonts w:ascii="Arial" w:hAnsi="Arial" w:cs="Arial"/>
          <w:sz w:val="20"/>
          <w:szCs w:val="20"/>
        </w:rPr>
        <w:t xml:space="preserve">O objetivo </w:t>
      </w:r>
      <w:r w:rsidR="00DF7761">
        <w:rPr>
          <w:rFonts w:ascii="Arial" w:hAnsi="Arial" w:cs="Arial"/>
          <w:sz w:val="20"/>
          <w:szCs w:val="20"/>
        </w:rPr>
        <w:t xml:space="preserve">é mapear </w:t>
      </w:r>
      <w:r w:rsidR="00877211">
        <w:rPr>
          <w:rFonts w:ascii="Arial" w:hAnsi="Arial" w:cs="Arial"/>
          <w:sz w:val="20"/>
          <w:szCs w:val="20"/>
        </w:rPr>
        <w:t>(criar um agrupamento) d</w:t>
      </w:r>
      <w:r w:rsidR="00DF7761">
        <w:rPr>
          <w:rFonts w:ascii="Arial" w:hAnsi="Arial" w:cs="Arial"/>
          <w:sz w:val="20"/>
          <w:szCs w:val="20"/>
        </w:rPr>
        <w:t xml:space="preserve">o perfil de consumo dos </w:t>
      </w:r>
      <w:proofErr w:type="spellStart"/>
      <w:r w:rsidR="006D1BEC">
        <w:rPr>
          <w:rFonts w:ascii="Arial" w:hAnsi="Arial" w:cs="Arial"/>
          <w:sz w:val="20"/>
          <w:szCs w:val="20"/>
        </w:rPr>
        <w:t>Pdv’s</w:t>
      </w:r>
      <w:proofErr w:type="spellEnd"/>
      <w:r w:rsidR="00317869">
        <w:rPr>
          <w:rFonts w:ascii="Arial" w:hAnsi="Arial" w:cs="Arial"/>
          <w:sz w:val="20"/>
          <w:szCs w:val="20"/>
        </w:rPr>
        <w:t xml:space="preserve"> regionalizado</w:t>
      </w:r>
      <w:r w:rsidR="006D1BEC">
        <w:rPr>
          <w:rFonts w:ascii="Arial" w:hAnsi="Arial" w:cs="Arial"/>
          <w:sz w:val="20"/>
          <w:szCs w:val="20"/>
        </w:rPr>
        <w:t>, que</w:t>
      </w:r>
      <w:r w:rsidR="00D30702">
        <w:rPr>
          <w:rFonts w:ascii="Arial" w:hAnsi="Arial" w:cs="Arial"/>
          <w:sz w:val="20"/>
          <w:szCs w:val="20"/>
        </w:rPr>
        <w:t xml:space="preserve"> possa responder algumas das perguntas a seguir (e outras).</w:t>
      </w:r>
      <w:r w:rsidR="006D1BEC">
        <w:rPr>
          <w:rFonts w:ascii="Arial" w:hAnsi="Arial" w:cs="Arial"/>
          <w:sz w:val="20"/>
          <w:szCs w:val="20"/>
        </w:rPr>
        <w:t xml:space="preserve"> </w:t>
      </w:r>
      <w:r w:rsidR="00D30702">
        <w:rPr>
          <w:rFonts w:ascii="Arial" w:hAnsi="Arial" w:cs="Arial"/>
          <w:sz w:val="20"/>
          <w:szCs w:val="20"/>
        </w:rPr>
        <w:t xml:space="preserve">Quais </w:t>
      </w:r>
      <w:r w:rsidR="006D1BEC">
        <w:rPr>
          <w:rFonts w:ascii="Arial" w:hAnsi="Arial" w:cs="Arial"/>
          <w:sz w:val="20"/>
          <w:szCs w:val="20"/>
        </w:rPr>
        <w:t>categorias mais vendem? Marca ou genérico? Qual a proporção de perfis de consumo classe A,B, C?</w:t>
      </w:r>
      <w:r w:rsidR="00877211">
        <w:rPr>
          <w:rFonts w:ascii="Arial" w:hAnsi="Arial" w:cs="Arial"/>
          <w:sz w:val="20"/>
          <w:szCs w:val="20"/>
        </w:rPr>
        <w:t xml:space="preserve"> Quais </w:t>
      </w:r>
      <w:proofErr w:type="spellStart"/>
      <w:r w:rsidR="00877211">
        <w:rPr>
          <w:rFonts w:ascii="Arial" w:hAnsi="Arial" w:cs="Arial"/>
          <w:sz w:val="20"/>
          <w:szCs w:val="20"/>
        </w:rPr>
        <w:t>Pdv’s</w:t>
      </w:r>
      <w:proofErr w:type="spellEnd"/>
      <w:r w:rsidR="00877211">
        <w:rPr>
          <w:rFonts w:ascii="Arial" w:hAnsi="Arial" w:cs="Arial"/>
          <w:sz w:val="20"/>
          <w:szCs w:val="20"/>
        </w:rPr>
        <w:t xml:space="preserve"> vendem mais ou menos?</w:t>
      </w:r>
    </w:p>
    <w:p w14:paraId="553522BF" w14:textId="3E6C3F19" w:rsidR="002A19BF" w:rsidRDefault="002A19BF" w:rsidP="002A19BF"/>
    <w:p w14:paraId="7ECA1C30" w14:textId="2DA17CF7" w:rsidR="00852184" w:rsidRDefault="00852184" w:rsidP="003D437B"/>
    <w:p w14:paraId="73F6F11D" w14:textId="6FFA441D" w:rsidR="003D26CA" w:rsidRDefault="003D26CA" w:rsidP="003D26CA">
      <w:pPr>
        <w:pStyle w:val="Ttulo1"/>
      </w:pPr>
      <w:bookmarkStart w:id="3" w:name="_Toc130204045"/>
      <w:r>
        <w:t>Requisitos Mínimos</w:t>
      </w:r>
      <w:bookmarkEnd w:id="3"/>
    </w:p>
    <w:p w14:paraId="6F13FDD3" w14:textId="77777777" w:rsidR="003D26CA" w:rsidRPr="003D26CA" w:rsidRDefault="003D26CA" w:rsidP="003D26CA"/>
    <w:p w14:paraId="638CD2EE" w14:textId="6D7AF6B1" w:rsidR="003D26CA" w:rsidRDefault="00393588" w:rsidP="00393588">
      <w:pPr>
        <w:pStyle w:val="Comments"/>
        <w:numPr>
          <w:ilvl w:val="0"/>
          <w:numId w:val="10"/>
        </w:numPr>
      </w:pPr>
      <w:r>
        <w:t>Uso da venda média através do MDTR (SQL)</w:t>
      </w:r>
    </w:p>
    <w:p w14:paraId="2156CB08" w14:textId="070B8E89" w:rsidR="00393588" w:rsidRDefault="00393588" w:rsidP="00393588">
      <w:pPr>
        <w:pStyle w:val="Comments"/>
        <w:numPr>
          <w:ilvl w:val="0"/>
          <w:numId w:val="10"/>
        </w:numPr>
      </w:pPr>
      <w:r>
        <w:t>Uso de informações de produtos na TUP (SQL)</w:t>
      </w:r>
    </w:p>
    <w:p w14:paraId="07EB8B4C" w14:textId="1FE9E7AF" w:rsidR="00393588" w:rsidRDefault="00877211" w:rsidP="00393588">
      <w:pPr>
        <w:pStyle w:val="Comments"/>
        <w:numPr>
          <w:ilvl w:val="0"/>
          <w:numId w:val="10"/>
        </w:numPr>
      </w:pPr>
      <w:r>
        <w:t xml:space="preserve">Uso de informações </w:t>
      </w:r>
      <w:r w:rsidR="00317869">
        <w:t xml:space="preserve">exógenas como IBGE, Receita, </w:t>
      </w:r>
      <w:proofErr w:type="spellStart"/>
      <w:r w:rsidR="00317869">
        <w:t>DataSUS</w:t>
      </w:r>
      <w:proofErr w:type="spellEnd"/>
    </w:p>
    <w:p w14:paraId="18E242EE" w14:textId="2ACA303C" w:rsidR="0004185A" w:rsidRDefault="0004185A" w:rsidP="00393588">
      <w:pPr>
        <w:pStyle w:val="Comments"/>
        <w:numPr>
          <w:ilvl w:val="0"/>
          <w:numId w:val="10"/>
        </w:numPr>
      </w:pPr>
      <w:r>
        <w:t>Uso de informações de ponto de vendas</w:t>
      </w:r>
    </w:p>
    <w:p w14:paraId="71C35403" w14:textId="77777777" w:rsidR="00393588" w:rsidRDefault="00393588" w:rsidP="00393588">
      <w:pPr>
        <w:pStyle w:val="Comments"/>
      </w:pPr>
    </w:p>
    <w:p w14:paraId="2743ED65" w14:textId="77777777" w:rsidR="003D26CA" w:rsidRDefault="003D26CA" w:rsidP="003D437B"/>
    <w:p w14:paraId="2D77031C" w14:textId="01343826" w:rsidR="002A19BF" w:rsidRPr="00C46898" w:rsidRDefault="002A19BF" w:rsidP="002A19BF">
      <w:pPr>
        <w:pStyle w:val="Ttulo1"/>
      </w:pPr>
      <w:bookmarkStart w:id="4" w:name="_Toc383380606"/>
      <w:bookmarkStart w:id="5" w:name="_Toc130204046"/>
      <w:r>
        <w:t xml:space="preserve">Escopo do </w:t>
      </w:r>
      <w:bookmarkEnd w:id="4"/>
      <w:r w:rsidR="00BF2C9A">
        <w:t>Entregável</w:t>
      </w:r>
      <w:bookmarkEnd w:id="5"/>
    </w:p>
    <w:p w14:paraId="0DF6FA85" w14:textId="62B818C3" w:rsidR="00EA198A" w:rsidRPr="00AA3C95" w:rsidRDefault="00EA198A" w:rsidP="00EC3022">
      <w:pPr>
        <w:pStyle w:val="Comments"/>
      </w:pPr>
    </w:p>
    <w:p w14:paraId="1091BA58" w14:textId="6021C741" w:rsidR="002A19BF" w:rsidRDefault="002A19BF" w:rsidP="002A19BF"/>
    <w:p w14:paraId="701B72FA" w14:textId="77777777" w:rsidR="000B161A" w:rsidRPr="00AA3C95" w:rsidRDefault="000B161A" w:rsidP="002A19BF"/>
    <w:p w14:paraId="41A6766B" w14:textId="77777777" w:rsidR="002A19BF" w:rsidRPr="00AA3C95" w:rsidRDefault="002A19BF" w:rsidP="002A19BF"/>
    <w:p w14:paraId="2A19C668" w14:textId="7B49184E" w:rsidR="002A19BF" w:rsidRPr="00AA3C95" w:rsidRDefault="00BF2C9A" w:rsidP="002A19BF">
      <w:pPr>
        <w:pStyle w:val="Ttulo1"/>
      </w:pPr>
      <w:bookmarkStart w:id="6" w:name="_Toc130204047"/>
      <w:r>
        <w:t>Metodologia</w:t>
      </w:r>
      <w:bookmarkEnd w:id="6"/>
    </w:p>
    <w:p w14:paraId="7ED28E81" w14:textId="77777777" w:rsidR="00EC3022" w:rsidRDefault="00EC3022" w:rsidP="00EC3022">
      <w:pPr>
        <w:pStyle w:val="Comments"/>
      </w:pPr>
    </w:p>
    <w:p w14:paraId="67B39F64" w14:textId="77777777" w:rsidR="00E10611" w:rsidRPr="00AA3C95" w:rsidRDefault="00E10611" w:rsidP="00E10611"/>
    <w:p w14:paraId="70F69B90" w14:textId="7E80F3D6" w:rsidR="00E10611" w:rsidRPr="00AA3C95" w:rsidRDefault="00E10611" w:rsidP="00E10611">
      <w:pPr>
        <w:pStyle w:val="Ttulo1"/>
      </w:pPr>
      <w:bookmarkStart w:id="7" w:name="_Toc402281712"/>
      <w:bookmarkStart w:id="8" w:name="_Toc130204048"/>
      <w:r>
        <w:lastRenderedPageBreak/>
        <w:t>Premissas</w:t>
      </w:r>
      <w:bookmarkEnd w:id="7"/>
      <w:bookmarkEnd w:id="8"/>
    </w:p>
    <w:p w14:paraId="28F19CB1" w14:textId="77777777" w:rsidR="00E9063F" w:rsidRDefault="00E9063F" w:rsidP="3F163DE5"/>
    <w:p w14:paraId="52033BA8" w14:textId="639938EB" w:rsidR="23CEFD8A" w:rsidRDefault="23CEFD8A" w:rsidP="79E651C3">
      <w:pPr>
        <w:pStyle w:val="Ttulo1"/>
      </w:pPr>
      <w:bookmarkStart w:id="9" w:name="_Toc130204049"/>
      <w:r>
        <w:t>Variáveis utilizadas</w:t>
      </w:r>
      <w:bookmarkEnd w:id="9"/>
    </w:p>
    <w:p w14:paraId="00F2535F" w14:textId="2D6E9472" w:rsidR="79E651C3" w:rsidRDefault="79E651C3" w:rsidP="79E651C3"/>
    <w:p w14:paraId="41452EF9" w14:textId="620390C9" w:rsidR="79E651C3" w:rsidRDefault="79E651C3" w:rsidP="79E651C3"/>
    <w:p w14:paraId="3D4976A9" w14:textId="3388EF97" w:rsidR="00891AAF" w:rsidRDefault="00891AAF" w:rsidP="00891AAF">
      <w:pPr>
        <w:pStyle w:val="Ttulo1"/>
      </w:pPr>
      <w:bookmarkStart w:id="10" w:name="_Toc130204050"/>
      <w:r>
        <w:t>Fontes utilizadas</w:t>
      </w:r>
      <w:bookmarkEnd w:id="10"/>
    </w:p>
    <w:p w14:paraId="384F0BF8" w14:textId="77777777" w:rsidR="00E9063F" w:rsidRDefault="00E9063F" w:rsidP="003F5A45"/>
    <w:p w14:paraId="7B7D3103" w14:textId="13970E7A" w:rsidR="00F6671A" w:rsidRDefault="00F6671A" w:rsidP="00F6671A">
      <w:pPr>
        <w:pStyle w:val="Ttulo1"/>
      </w:pPr>
      <w:bookmarkStart w:id="11" w:name="_Toc130204051"/>
      <w:r>
        <w:t>Dicionário de dados</w:t>
      </w:r>
      <w:bookmarkEnd w:id="11"/>
    </w:p>
    <w:p w14:paraId="0A83C084" w14:textId="77777777" w:rsidR="00F6671A" w:rsidRPr="00891AAF" w:rsidRDefault="00F6671A" w:rsidP="003F5A45"/>
    <w:p w14:paraId="74CBA97F" w14:textId="20113ED7" w:rsidR="00BF2C9A" w:rsidRDefault="00891AAF" w:rsidP="00BF2C9A">
      <w:pPr>
        <w:pStyle w:val="Ttulo1"/>
      </w:pPr>
      <w:bookmarkStart w:id="12" w:name="_Toc130204052"/>
      <w:r>
        <w:t>Cronograma</w:t>
      </w:r>
      <w:r w:rsidR="003D26CA">
        <w:t xml:space="preserve"> de execução</w:t>
      </w:r>
      <w:bookmarkEnd w:id="12"/>
    </w:p>
    <w:p w14:paraId="3D777D06" w14:textId="77777777" w:rsidR="00BF2C9A" w:rsidRPr="00AA3C95" w:rsidRDefault="00BF2C9A" w:rsidP="00BF2C9A"/>
    <w:p w14:paraId="0E58490C" w14:textId="77777777" w:rsidR="002A19BF" w:rsidRPr="00AA3C95" w:rsidRDefault="002A19BF" w:rsidP="002A19BF"/>
    <w:p w14:paraId="6BF7158B" w14:textId="77777777" w:rsidR="002A19BF" w:rsidRPr="00AA3C95" w:rsidRDefault="002A19BF" w:rsidP="002A19BF"/>
    <w:p w14:paraId="6E24FBAC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1669" w14:textId="77777777" w:rsidR="00E30203" w:rsidRDefault="00E30203" w:rsidP="005E1593">
      <w:r>
        <w:separator/>
      </w:r>
    </w:p>
  </w:endnote>
  <w:endnote w:type="continuationSeparator" w:id="0">
    <w:p w14:paraId="3FCC5234" w14:textId="77777777" w:rsidR="00E30203" w:rsidRDefault="00E30203" w:rsidP="005E1593">
      <w:r>
        <w:continuationSeparator/>
      </w:r>
    </w:p>
  </w:endnote>
  <w:endnote w:type="continuationNotice" w:id="1">
    <w:p w14:paraId="2166BD0E" w14:textId="77777777" w:rsidR="00E30203" w:rsidRDefault="00E302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F9F" w14:textId="77777777" w:rsidR="003D26CA" w:rsidRDefault="003D2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0829BFB2" w14:textId="77777777" w:rsidTr="3F163DE5">
      <w:tc>
        <w:tcPr>
          <w:tcW w:w="2830" w:type="dxa"/>
        </w:tcPr>
        <w:p w14:paraId="7A78D37A" w14:textId="65CB9B2F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7A62EB3C" w14:textId="5293D95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03C471CE" w14:textId="2CF23432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2A62BA49" w14:textId="0B9CE108" w:rsidR="3F163DE5" w:rsidRDefault="3F163DE5" w:rsidP="3F163D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AFE" w14:textId="77777777" w:rsidR="003D26CA" w:rsidRDefault="003D2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59B8" w14:textId="77777777" w:rsidR="00E30203" w:rsidRDefault="00E30203" w:rsidP="005E1593">
      <w:r>
        <w:separator/>
      </w:r>
    </w:p>
  </w:footnote>
  <w:footnote w:type="continuationSeparator" w:id="0">
    <w:p w14:paraId="169F4DCB" w14:textId="77777777" w:rsidR="00E30203" w:rsidRDefault="00E30203" w:rsidP="005E1593">
      <w:r>
        <w:continuationSeparator/>
      </w:r>
    </w:p>
  </w:footnote>
  <w:footnote w:type="continuationNotice" w:id="1">
    <w:p w14:paraId="33B603D4" w14:textId="77777777" w:rsidR="00E30203" w:rsidRDefault="00E302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2CE8" w14:textId="77777777" w:rsidR="003D26CA" w:rsidRDefault="003D2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426F6234" w14:textId="77777777" w:rsidTr="3F163DE5">
      <w:tc>
        <w:tcPr>
          <w:tcW w:w="2830" w:type="dxa"/>
        </w:tcPr>
        <w:p w14:paraId="4DEF38A2" w14:textId="6B07D0C9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4B6B69AB" w14:textId="3F5B1C0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1BE7ADBF" w14:textId="5DA7207B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59867BF7" w14:textId="1FB67374" w:rsidR="3F163DE5" w:rsidRDefault="3F163DE5" w:rsidP="3F163D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9C60" w14:textId="77777777" w:rsidR="003D26CA" w:rsidRDefault="003D2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E9C"/>
    <w:multiLevelType w:val="hybridMultilevel"/>
    <w:tmpl w:val="5C72D962"/>
    <w:lvl w:ilvl="0" w:tplc="15CA3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CD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6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45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77F1C"/>
    <w:multiLevelType w:val="hybridMultilevel"/>
    <w:tmpl w:val="8F8A06C4"/>
    <w:lvl w:ilvl="0" w:tplc="966427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ECC"/>
    <w:multiLevelType w:val="hybridMultilevel"/>
    <w:tmpl w:val="F59864E4"/>
    <w:lvl w:ilvl="0" w:tplc="7F94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F7F32"/>
    <w:multiLevelType w:val="hybridMultilevel"/>
    <w:tmpl w:val="FDA0A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02ECA"/>
    <w:multiLevelType w:val="hybridMultilevel"/>
    <w:tmpl w:val="74CAF34E"/>
    <w:lvl w:ilvl="0" w:tplc="8102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8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8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0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CE3EBA"/>
    <w:multiLevelType w:val="hybridMultilevel"/>
    <w:tmpl w:val="4CC803E8"/>
    <w:lvl w:ilvl="0" w:tplc="28AC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8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A1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E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E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C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8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535160"/>
    <w:multiLevelType w:val="hybridMultilevel"/>
    <w:tmpl w:val="36025830"/>
    <w:lvl w:ilvl="0" w:tplc="C494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4F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4D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C2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8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40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0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5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64371901">
    <w:abstractNumId w:val="9"/>
  </w:num>
  <w:num w:numId="2" w16cid:durableId="654409156">
    <w:abstractNumId w:val="6"/>
  </w:num>
  <w:num w:numId="3" w16cid:durableId="815296640">
    <w:abstractNumId w:val="1"/>
  </w:num>
  <w:num w:numId="4" w16cid:durableId="1263104325">
    <w:abstractNumId w:val="3"/>
  </w:num>
  <w:num w:numId="5" w16cid:durableId="1648631005">
    <w:abstractNumId w:val="8"/>
  </w:num>
  <w:num w:numId="6" w16cid:durableId="112485570">
    <w:abstractNumId w:val="7"/>
  </w:num>
  <w:num w:numId="7" w16cid:durableId="138348208">
    <w:abstractNumId w:val="2"/>
  </w:num>
  <w:num w:numId="8" w16cid:durableId="50619381">
    <w:abstractNumId w:val="5"/>
  </w:num>
  <w:num w:numId="9" w16cid:durableId="215512087">
    <w:abstractNumId w:val="0"/>
  </w:num>
  <w:num w:numId="10" w16cid:durableId="1779374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546F"/>
    <w:rsid w:val="0003585D"/>
    <w:rsid w:val="00035E44"/>
    <w:rsid w:val="00036CBC"/>
    <w:rsid w:val="0004185A"/>
    <w:rsid w:val="000426C3"/>
    <w:rsid w:val="000734A6"/>
    <w:rsid w:val="0007469D"/>
    <w:rsid w:val="000918FC"/>
    <w:rsid w:val="00093D4E"/>
    <w:rsid w:val="000A65D4"/>
    <w:rsid w:val="000B029A"/>
    <w:rsid w:val="000B161A"/>
    <w:rsid w:val="000B6890"/>
    <w:rsid w:val="000C1AC0"/>
    <w:rsid w:val="000E274B"/>
    <w:rsid w:val="000E2853"/>
    <w:rsid w:val="000E3FBC"/>
    <w:rsid w:val="000F658E"/>
    <w:rsid w:val="00115F4B"/>
    <w:rsid w:val="00137694"/>
    <w:rsid w:val="00197965"/>
    <w:rsid w:val="001B1FE7"/>
    <w:rsid w:val="001B3E23"/>
    <w:rsid w:val="001D497F"/>
    <w:rsid w:val="001F1B06"/>
    <w:rsid w:val="001F3D30"/>
    <w:rsid w:val="00203DD7"/>
    <w:rsid w:val="00211D53"/>
    <w:rsid w:val="002135ED"/>
    <w:rsid w:val="00216C1C"/>
    <w:rsid w:val="00225075"/>
    <w:rsid w:val="00265F4C"/>
    <w:rsid w:val="00270DCE"/>
    <w:rsid w:val="00274187"/>
    <w:rsid w:val="0028566C"/>
    <w:rsid w:val="00285956"/>
    <w:rsid w:val="00293ED8"/>
    <w:rsid w:val="00296D3D"/>
    <w:rsid w:val="002A19BF"/>
    <w:rsid w:val="002A5731"/>
    <w:rsid w:val="002A6510"/>
    <w:rsid w:val="002B04B3"/>
    <w:rsid w:val="002B0AC3"/>
    <w:rsid w:val="002B2EE7"/>
    <w:rsid w:val="002F0005"/>
    <w:rsid w:val="00302438"/>
    <w:rsid w:val="00317869"/>
    <w:rsid w:val="00323EFA"/>
    <w:rsid w:val="00331443"/>
    <w:rsid w:val="00331947"/>
    <w:rsid w:val="00341B09"/>
    <w:rsid w:val="0034544C"/>
    <w:rsid w:val="00361CAE"/>
    <w:rsid w:val="00362D11"/>
    <w:rsid w:val="00366264"/>
    <w:rsid w:val="00380059"/>
    <w:rsid w:val="00393588"/>
    <w:rsid w:val="00393AF2"/>
    <w:rsid w:val="003B10F9"/>
    <w:rsid w:val="003C4FC3"/>
    <w:rsid w:val="003C6AAD"/>
    <w:rsid w:val="003D26CA"/>
    <w:rsid w:val="003D377B"/>
    <w:rsid w:val="003D437B"/>
    <w:rsid w:val="003F5A45"/>
    <w:rsid w:val="00400A56"/>
    <w:rsid w:val="00405D54"/>
    <w:rsid w:val="00424175"/>
    <w:rsid w:val="0042609D"/>
    <w:rsid w:val="00450844"/>
    <w:rsid w:val="00456E82"/>
    <w:rsid w:val="00490420"/>
    <w:rsid w:val="004A43BB"/>
    <w:rsid w:val="004B1C20"/>
    <w:rsid w:val="004B2855"/>
    <w:rsid w:val="004B60F1"/>
    <w:rsid w:val="004C08E7"/>
    <w:rsid w:val="004C4C8F"/>
    <w:rsid w:val="004D0195"/>
    <w:rsid w:val="004D27A1"/>
    <w:rsid w:val="004E1999"/>
    <w:rsid w:val="004E1FC0"/>
    <w:rsid w:val="004E4576"/>
    <w:rsid w:val="004E5BFC"/>
    <w:rsid w:val="00502DBF"/>
    <w:rsid w:val="00513DED"/>
    <w:rsid w:val="005150B0"/>
    <w:rsid w:val="00515604"/>
    <w:rsid w:val="005217A8"/>
    <w:rsid w:val="0052357F"/>
    <w:rsid w:val="0055540E"/>
    <w:rsid w:val="00556471"/>
    <w:rsid w:val="00563F3F"/>
    <w:rsid w:val="00581C91"/>
    <w:rsid w:val="00583BFA"/>
    <w:rsid w:val="00585DF2"/>
    <w:rsid w:val="00590D1E"/>
    <w:rsid w:val="00595332"/>
    <w:rsid w:val="005965C2"/>
    <w:rsid w:val="005A6C45"/>
    <w:rsid w:val="005B4260"/>
    <w:rsid w:val="005B61DB"/>
    <w:rsid w:val="005D13AE"/>
    <w:rsid w:val="005E1593"/>
    <w:rsid w:val="005E1C29"/>
    <w:rsid w:val="005F487B"/>
    <w:rsid w:val="005F61F8"/>
    <w:rsid w:val="006214DC"/>
    <w:rsid w:val="0062157F"/>
    <w:rsid w:val="00631A54"/>
    <w:rsid w:val="006419CA"/>
    <w:rsid w:val="00650141"/>
    <w:rsid w:val="00651C05"/>
    <w:rsid w:val="00663704"/>
    <w:rsid w:val="00665E41"/>
    <w:rsid w:val="006664A0"/>
    <w:rsid w:val="00667354"/>
    <w:rsid w:val="00681F53"/>
    <w:rsid w:val="0069518F"/>
    <w:rsid w:val="006A233C"/>
    <w:rsid w:val="006B1F08"/>
    <w:rsid w:val="006B1FD2"/>
    <w:rsid w:val="006C49DF"/>
    <w:rsid w:val="006D1BEC"/>
    <w:rsid w:val="006E10D3"/>
    <w:rsid w:val="006F6336"/>
    <w:rsid w:val="00712F3D"/>
    <w:rsid w:val="00720A20"/>
    <w:rsid w:val="00736377"/>
    <w:rsid w:val="00743E89"/>
    <w:rsid w:val="007469DF"/>
    <w:rsid w:val="0075225F"/>
    <w:rsid w:val="00760C77"/>
    <w:rsid w:val="0076607B"/>
    <w:rsid w:val="007701BB"/>
    <w:rsid w:val="00787C14"/>
    <w:rsid w:val="0079397C"/>
    <w:rsid w:val="00796A0F"/>
    <w:rsid w:val="00796A7B"/>
    <w:rsid w:val="007A054B"/>
    <w:rsid w:val="007A50EA"/>
    <w:rsid w:val="007A754A"/>
    <w:rsid w:val="007B5F63"/>
    <w:rsid w:val="007C5B13"/>
    <w:rsid w:val="007D1474"/>
    <w:rsid w:val="007D2516"/>
    <w:rsid w:val="007D32B2"/>
    <w:rsid w:val="00801F2F"/>
    <w:rsid w:val="00804EDF"/>
    <w:rsid w:val="00806DD8"/>
    <w:rsid w:val="00817894"/>
    <w:rsid w:val="0082175C"/>
    <w:rsid w:val="008264F3"/>
    <w:rsid w:val="00842903"/>
    <w:rsid w:val="00844542"/>
    <w:rsid w:val="00852184"/>
    <w:rsid w:val="00871E89"/>
    <w:rsid w:val="00877211"/>
    <w:rsid w:val="00877F5B"/>
    <w:rsid w:val="008843C9"/>
    <w:rsid w:val="00891AAF"/>
    <w:rsid w:val="00896EAB"/>
    <w:rsid w:val="008A4D40"/>
    <w:rsid w:val="008B4A15"/>
    <w:rsid w:val="008D02A6"/>
    <w:rsid w:val="008E1F3D"/>
    <w:rsid w:val="00901A38"/>
    <w:rsid w:val="00905090"/>
    <w:rsid w:val="009057D1"/>
    <w:rsid w:val="009076A2"/>
    <w:rsid w:val="009135E0"/>
    <w:rsid w:val="009143E8"/>
    <w:rsid w:val="00935489"/>
    <w:rsid w:val="00943B7D"/>
    <w:rsid w:val="009442FF"/>
    <w:rsid w:val="00951977"/>
    <w:rsid w:val="00952A34"/>
    <w:rsid w:val="00955157"/>
    <w:rsid w:val="009572D4"/>
    <w:rsid w:val="00957346"/>
    <w:rsid w:val="009631B4"/>
    <w:rsid w:val="009A2249"/>
    <w:rsid w:val="009A3D1F"/>
    <w:rsid w:val="009B25ED"/>
    <w:rsid w:val="009B5B6C"/>
    <w:rsid w:val="009D560E"/>
    <w:rsid w:val="009D73D8"/>
    <w:rsid w:val="009E546E"/>
    <w:rsid w:val="00A44F4A"/>
    <w:rsid w:val="00A467D2"/>
    <w:rsid w:val="00A47ED6"/>
    <w:rsid w:val="00A50010"/>
    <w:rsid w:val="00A60866"/>
    <w:rsid w:val="00A6416D"/>
    <w:rsid w:val="00A7710A"/>
    <w:rsid w:val="00A81DD9"/>
    <w:rsid w:val="00AA155B"/>
    <w:rsid w:val="00AA2EAF"/>
    <w:rsid w:val="00AB774C"/>
    <w:rsid w:val="00AC02D0"/>
    <w:rsid w:val="00AD127A"/>
    <w:rsid w:val="00AE1992"/>
    <w:rsid w:val="00AE4DDE"/>
    <w:rsid w:val="00AF6D5F"/>
    <w:rsid w:val="00B05300"/>
    <w:rsid w:val="00B3701C"/>
    <w:rsid w:val="00B56470"/>
    <w:rsid w:val="00B7012B"/>
    <w:rsid w:val="00B7443E"/>
    <w:rsid w:val="00B749B8"/>
    <w:rsid w:val="00B77D38"/>
    <w:rsid w:val="00B82B86"/>
    <w:rsid w:val="00B957B6"/>
    <w:rsid w:val="00BA766F"/>
    <w:rsid w:val="00BB32E5"/>
    <w:rsid w:val="00BC16A7"/>
    <w:rsid w:val="00BC5600"/>
    <w:rsid w:val="00BF2C9A"/>
    <w:rsid w:val="00C06005"/>
    <w:rsid w:val="00C10723"/>
    <w:rsid w:val="00C178B9"/>
    <w:rsid w:val="00C23FA2"/>
    <w:rsid w:val="00C3666E"/>
    <w:rsid w:val="00C367D9"/>
    <w:rsid w:val="00C513F6"/>
    <w:rsid w:val="00C52528"/>
    <w:rsid w:val="00C53A29"/>
    <w:rsid w:val="00C6217F"/>
    <w:rsid w:val="00C635C6"/>
    <w:rsid w:val="00C65C8F"/>
    <w:rsid w:val="00C928A3"/>
    <w:rsid w:val="00C94076"/>
    <w:rsid w:val="00CE2B3B"/>
    <w:rsid w:val="00CE3BB4"/>
    <w:rsid w:val="00CF2315"/>
    <w:rsid w:val="00CF69DE"/>
    <w:rsid w:val="00D07651"/>
    <w:rsid w:val="00D27793"/>
    <w:rsid w:val="00D30702"/>
    <w:rsid w:val="00D377BA"/>
    <w:rsid w:val="00D37957"/>
    <w:rsid w:val="00D75C85"/>
    <w:rsid w:val="00D80127"/>
    <w:rsid w:val="00DD0FC1"/>
    <w:rsid w:val="00DF7761"/>
    <w:rsid w:val="00E10611"/>
    <w:rsid w:val="00E1503D"/>
    <w:rsid w:val="00E30203"/>
    <w:rsid w:val="00E34C15"/>
    <w:rsid w:val="00E55656"/>
    <w:rsid w:val="00E57708"/>
    <w:rsid w:val="00E746F4"/>
    <w:rsid w:val="00E758AF"/>
    <w:rsid w:val="00E84F61"/>
    <w:rsid w:val="00E9063F"/>
    <w:rsid w:val="00E94091"/>
    <w:rsid w:val="00EA198A"/>
    <w:rsid w:val="00EC045E"/>
    <w:rsid w:val="00EC3022"/>
    <w:rsid w:val="00EC3752"/>
    <w:rsid w:val="00EC3B23"/>
    <w:rsid w:val="00EC4F28"/>
    <w:rsid w:val="00ED1120"/>
    <w:rsid w:val="00ED56E5"/>
    <w:rsid w:val="00EE130C"/>
    <w:rsid w:val="00EE4925"/>
    <w:rsid w:val="00EF0140"/>
    <w:rsid w:val="00EF2006"/>
    <w:rsid w:val="00EF24C5"/>
    <w:rsid w:val="00EF59C2"/>
    <w:rsid w:val="00EF5AE6"/>
    <w:rsid w:val="00F042E7"/>
    <w:rsid w:val="00F3571D"/>
    <w:rsid w:val="00F413D2"/>
    <w:rsid w:val="00F4764E"/>
    <w:rsid w:val="00F60948"/>
    <w:rsid w:val="00F61057"/>
    <w:rsid w:val="00F6671A"/>
    <w:rsid w:val="00F75B31"/>
    <w:rsid w:val="00FB5A09"/>
    <w:rsid w:val="00FC6A1C"/>
    <w:rsid w:val="00FD4EA1"/>
    <w:rsid w:val="00FD670C"/>
    <w:rsid w:val="00FE5B16"/>
    <w:rsid w:val="00FF351F"/>
    <w:rsid w:val="00FF3F94"/>
    <w:rsid w:val="00FF64D5"/>
    <w:rsid w:val="0E5493BB"/>
    <w:rsid w:val="162121E8"/>
    <w:rsid w:val="16C4D419"/>
    <w:rsid w:val="181E4C13"/>
    <w:rsid w:val="23CEFD8A"/>
    <w:rsid w:val="336C4937"/>
    <w:rsid w:val="3F163DE5"/>
    <w:rsid w:val="522F0A8C"/>
    <w:rsid w:val="53A1E657"/>
    <w:rsid w:val="5DE313F4"/>
    <w:rsid w:val="6ED85753"/>
    <w:rsid w:val="707427B4"/>
    <w:rsid w:val="77026C65"/>
    <w:rsid w:val="79E651C3"/>
    <w:rsid w:val="7CE4D0A7"/>
    <w:rsid w:val="7EE9CDCF"/>
    <w:rsid w:val="7F8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6DA70"/>
  <w15:docId w15:val="{6989D2D3-239C-4965-B674-576D993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EC3022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C3022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F2C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F5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5A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5AE6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5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5AE6"/>
    <w:rPr>
      <w:rFonts w:ascii="Calibri" w:hAnsi="Calibri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B161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0FF1616DEB344B7B093CAE8678E8E" ma:contentTypeVersion="10" ma:contentTypeDescription="Crie um novo documento." ma:contentTypeScope="" ma:versionID="5d2cdeb266031b1729d6dbe2274a8aef">
  <xsd:schema xmlns:xsd="http://www.w3.org/2001/XMLSchema" xmlns:xs="http://www.w3.org/2001/XMLSchema" xmlns:p="http://schemas.microsoft.com/office/2006/metadata/properties" xmlns:ns2="9a25c31e-344a-42d2-a1ff-1ee279e572f6" xmlns:ns3="45619d48-dc95-42c5-bff8-154e0d704405" targetNamespace="http://schemas.microsoft.com/office/2006/metadata/properties" ma:root="true" ma:fieldsID="792e12b865d1b2477e3f0d5ac69c2351" ns2:_="" ns3:_="">
    <xsd:import namespace="9a25c31e-344a-42d2-a1ff-1ee279e572f6"/>
    <xsd:import namespace="45619d48-dc95-42c5-bff8-154e0d704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5c31e-344a-42d2-a1ff-1ee279e57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b6244ce-d71c-4e81-a661-b6ad9afde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9d48-dc95-42c5-bff8-154e0d70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0de077a-30d1-47a8-a78c-a8620c0535d1}" ma:internalName="TaxCatchAll" ma:showField="CatchAllData" ma:web="45619d48-dc95-42c5-bff8-154e0d704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619d48-dc95-42c5-bff8-154e0d704405" xsi:nil="true"/>
    <lcf76f155ced4ddcb4097134ff3c332f xmlns="9a25c31e-344a-42d2-a1ff-1ee279e572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B5157E-743C-4A0C-866E-181C77049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8A13B2-69C0-4862-A8E5-94BD0787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5c31e-344a-42d2-a1ff-1ee279e572f6"/>
    <ds:schemaRef ds:uri="45619d48-dc95-42c5-bff8-154e0d70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D7A339-4BAC-4E55-A4CC-A6494332C974}">
  <ds:schemaRefs>
    <ds:schemaRef ds:uri="http://schemas.microsoft.com/office/2006/metadata/properties"/>
    <ds:schemaRef ds:uri="http://schemas.microsoft.com/office/infopath/2007/PartnerControls"/>
    <ds:schemaRef ds:uri="45619d48-dc95-42c5-bff8-154e0d704405"/>
    <ds:schemaRef ds:uri="9a25c31e-344a-42d2-a1ff-1ee279e572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Mariana Spanol De Camargo Pereira</cp:lastModifiedBy>
  <cp:revision>14</cp:revision>
  <dcterms:created xsi:type="dcterms:W3CDTF">2023-03-15T18:05:00Z</dcterms:created>
  <dcterms:modified xsi:type="dcterms:W3CDTF">2023-03-20T14:27:00Z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2022-09-26T17:51:55Z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e184b711-8a47-477b-ab7b-299476bcb5b7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0x010100C7A0FF1616DEB344B7B093CAE8678E8E</vt:lpwstr>
  </property>
  <property fmtid="{D5CDD505-2E9C-101B-9397-08002B2CF9AE}" pid="10" name="MediaServiceImageTags">
    <vt:lpwstr/>
  </property>
</Properties>
</file>