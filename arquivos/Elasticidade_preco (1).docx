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1496"/>
        <w:gridCol w:w="3148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1C7103C1" w:rsidR="00C6217F" w:rsidRPr="000F71E0" w:rsidRDefault="00DF637A" w:rsidP="522F0A8C">
            <w:pPr>
              <w:pStyle w:val="Ttulo2"/>
              <w:numPr>
                <w:ilvl w:val="1"/>
                <w:numId w:val="0"/>
              </w:numPr>
            </w:pPr>
            <w:bookmarkStart w:id="0" w:name="_Toc130203965"/>
            <w:r>
              <w:t>Elasticidade de preço</w:t>
            </w:r>
            <w:bookmarkEnd w:id="0"/>
          </w:p>
        </w:tc>
      </w:tr>
      <w:tr w:rsidR="00891AAF" w:rsidRPr="000F71E0" w14:paraId="08C1255F" w14:textId="24964854" w:rsidTr="522F0A8C">
        <w:trPr>
          <w:trHeight w:val="283"/>
        </w:trPr>
        <w:tc>
          <w:tcPr>
            <w:tcW w:w="698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496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522F0A8C">
        <w:trPr>
          <w:trHeight w:val="340"/>
        </w:trPr>
        <w:tc>
          <w:tcPr>
            <w:tcW w:w="698" w:type="dxa"/>
            <w:vAlign w:val="center"/>
          </w:tcPr>
          <w:p w14:paraId="05082B9F" w14:textId="427E2F31" w:rsidR="00891AAF" w:rsidRPr="00C52528" w:rsidRDefault="00891AAF" w:rsidP="00AA155B">
            <w:pPr>
              <w:pStyle w:val="Verses"/>
              <w:jc w:val="left"/>
            </w:pPr>
          </w:p>
        </w:tc>
        <w:tc>
          <w:tcPr>
            <w:tcW w:w="1496" w:type="dxa"/>
            <w:vAlign w:val="center"/>
          </w:tcPr>
          <w:p w14:paraId="257E323A" w14:textId="0B442220" w:rsidR="00891AAF" w:rsidRPr="00C52528" w:rsidRDefault="00891AAF" w:rsidP="003B10F9">
            <w:pPr>
              <w:pStyle w:val="Verses"/>
            </w:pPr>
          </w:p>
        </w:tc>
        <w:tc>
          <w:tcPr>
            <w:tcW w:w="3148" w:type="dxa"/>
            <w:vAlign w:val="center"/>
          </w:tcPr>
          <w:p w14:paraId="7559AF23" w14:textId="25992BC9" w:rsidR="00891AAF" w:rsidRPr="00C52528" w:rsidRDefault="00DF637A" w:rsidP="003B10F9">
            <w:pPr>
              <w:pStyle w:val="Verses"/>
            </w:pPr>
            <w:r>
              <w:t>Pesquisa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06266" w14:textId="4C0FF485" w:rsidR="00C6217F" w:rsidRDefault="00C6217F" w:rsidP="00C6217F">
          <w:pPr>
            <w:pStyle w:val="CabealhodoSumrio"/>
          </w:pPr>
          <w:r>
            <w:t>Sumário</w:t>
          </w:r>
        </w:p>
        <w:p w14:paraId="1894F12F" w14:textId="2A4CBD97" w:rsidR="00035F29" w:rsidRDefault="00C621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4F5475B" w14:textId="787CD6EA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66" w:history="1">
            <w:r w:rsidRPr="00F2732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3922" w14:textId="66C92149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67" w:history="1">
            <w:r w:rsidRPr="00F2732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CDB3" w14:textId="37BFD938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68" w:history="1">
            <w:r w:rsidRPr="00F2732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Escopo do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5213" w14:textId="6C131968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69" w:history="1">
            <w:r w:rsidRPr="00F2732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7B17" w14:textId="0912EFA5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70" w:history="1">
            <w:r w:rsidRPr="00F2732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198A" w14:textId="5C90B4D3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71" w:history="1">
            <w:r w:rsidRPr="00F2732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Variáveis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AA76" w14:textId="13E649DA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72" w:history="1">
            <w:r w:rsidRPr="00F2732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Fontes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36EE" w14:textId="27160427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73" w:history="1">
            <w:r w:rsidRPr="00F2732E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F591" w14:textId="2500C9DC" w:rsidR="00035F29" w:rsidRDefault="00035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3974" w:history="1">
            <w:r w:rsidRPr="00F2732E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2732E">
              <w:rPr>
                <w:rStyle w:val="Hyperlink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3ABA" w14:textId="063BA2DB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EA179D7" w14:textId="6E907DC7" w:rsidR="00C6217F" w:rsidRPr="00D27793" w:rsidRDefault="00035F29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3178EE86" w14:textId="7B191111" w:rsidR="00C6217F" w:rsidRDefault="00C6217F" w:rsidP="00C6217F"/>
    <w:p w14:paraId="6F5A09C2" w14:textId="2D177DE2" w:rsidR="002A19BF" w:rsidRDefault="00C6217F" w:rsidP="002A19BF">
      <w:pPr>
        <w:pStyle w:val="Ttulo1"/>
      </w:pPr>
      <w:bookmarkStart w:id="1" w:name="_Toc130203966"/>
      <w:r>
        <w:t xml:space="preserve">Objetivos </w:t>
      </w:r>
      <w:r w:rsidR="00787C14">
        <w:t>do Projeto</w:t>
      </w:r>
      <w:bookmarkEnd w:id="1"/>
    </w:p>
    <w:p w14:paraId="2DCCB593" w14:textId="618CAD28" w:rsidR="00BE720E" w:rsidRDefault="00BE720E" w:rsidP="00BE720E">
      <w:r>
        <w:t>Desenvolvimento da análise de</w:t>
      </w:r>
      <w:r w:rsidR="00AF0A3C">
        <w:t xml:space="preserve"> sensibilidade </w:t>
      </w:r>
      <w:r w:rsidR="00A72C50">
        <w:t xml:space="preserve">a preço, ou seja, quantificar a relação </w:t>
      </w:r>
      <w:r w:rsidR="00A0471E">
        <w:t>preço e demanda e definir quais produtos são elásticos e inelásticos. Trazer a visão de elasticidade cruzada é interessante também.</w:t>
      </w:r>
    </w:p>
    <w:p w14:paraId="17C03B8E" w14:textId="77777777" w:rsidR="00A0471E" w:rsidRPr="00BE720E" w:rsidRDefault="00A0471E" w:rsidP="00BE720E"/>
    <w:p w14:paraId="73F6F11D" w14:textId="6FFA441D" w:rsidR="003D26CA" w:rsidRDefault="003D26CA" w:rsidP="003D26CA">
      <w:pPr>
        <w:pStyle w:val="Ttulo1"/>
      </w:pPr>
      <w:bookmarkStart w:id="2" w:name="_Toc130203967"/>
      <w:r>
        <w:t>Requisitos Mínimos</w:t>
      </w:r>
      <w:bookmarkEnd w:id="2"/>
    </w:p>
    <w:p w14:paraId="6F13FDD3" w14:textId="77777777" w:rsidR="003D26CA" w:rsidRPr="003D26CA" w:rsidRDefault="003D26CA" w:rsidP="003D26CA"/>
    <w:p w14:paraId="71C35403" w14:textId="4EEC44D8" w:rsidR="00393588" w:rsidRDefault="00C75086" w:rsidP="003013DF">
      <w:pPr>
        <w:pStyle w:val="Comments"/>
        <w:numPr>
          <w:ilvl w:val="0"/>
          <w:numId w:val="11"/>
        </w:numPr>
      </w:pPr>
      <w:r>
        <w:t>Uso de informações de preço CUP (</w:t>
      </w:r>
      <w:r w:rsidR="008108E3" w:rsidRPr="008108E3">
        <w:t>[</w:t>
      </w:r>
      <w:proofErr w:type="spellStart"/>
      <w:r w:rsidR="008108E3" w:rsidRPr="008108E3">
        <w:t>ed_old</w:t>
      </w:r>
      <w:proofErr w:type="spellEnd"/>
      <w:r w:rsidR="008108E3" w:rsidRPr="008108E3">
        <w:t>].[</w:t>
      </w:r>
      <w:proofErr w:type="spellStart"/>
      <w:r w:rsidR="008108E3" w:rsidRPr="008108E3">
        <w:t>dbo</w:t>
      </w:r>
      <w:proofErr w:type="spellEnd"/>
      <w:r w:rsidR="008108E3" w:rsidRPr="008108E3">
        <w:t>].[CUP_FlatFile_Preco_20230102_Unificado_Semanal]</w:t>
      </w:r>
      <w:r>
        <w:t>)</w:t>
      </w:r>
    </w:p>
    <w:p w14:paraId="4E5BB821" w14:textId="2C0628ED" w:rsidR="003013DF" w:rsidRDefault="003013DF" w:rsidP="003013DF">
      <w:pPr>
        <w:pStyle w:val="Comments"/>
        <w:numPr>
          <w:ilvl w:val="0"/>
          <w:numId w:val="11"/>
        </w:numPr>
      </w:pPr>
      <w:r>
        <w:t xml:space="preserve">Uso de informações de PMB </w:t>
      </w:r>
      <w:r w:rsidR="00424267">
        <w:t>Mercado para</w:t>
      </w:r>
      <w:r w:rsidR="00F81A7A">
        <w:t xml:space="preserve"> uso de demanda e cruzamento com CUP</w:t>
      </w:r>
    </w:p>
    <w:p w14:paraId="6108365F" w14:textId="77777777" w:rsidR="008108E3" w:rsidRDefault="008108E3" w:rsidP="00393588">
      <w:pPr>
        <w:pStyle w:val="Comments"/>
      </w:pPr>
    </w:p>
    <w:p w14:paraId="2743ED65" w14:textId="77777777" w:rsidR="003D26CA" w:rsidRDefault="003D26CA" w:rsidP="003D437B"/>
    <w:p w14:paraId="1091BA58" w14:textId="50F08FCD" w:rsidR="002A19BF" w:rsidRDefault="002A19BF" w:rsidP="002A19BF">
      <w:pPr>
        <w:pStyle w:val="Ttulo1"/>
      </w:pPr>
      <w:bookmarkStart w:id="3" w:name="_Toc383380606"/>
      <w:bookmarkStart w:id="4" w:name="_Toc130203968"/>
      <w:r>
        <w:t xml:space="preserve">Escopo do </w:t>
      </w:r>
      <w:bookmarkEnd w:id="3"/>
      <w:r w:rsidR="00BF2C9A">
        <w:t>Entregável</w:t>
      </w:r>
      <w:bookmarkEnd w:id="4"/>
    </w:p>
    <w:p w14:paraId="701B72FA" w14:textId="77777777" w:rsidR="000B161A" w:rsidRPr="00AA3C95" w:rsidRDefault="000B161A" w:rsidP="002A19BF"/>
    <w:p w14:paraId="41A6766B" w14:textId="77777777" w:rsidR="002A19BF" w:rsidRPr="00AA3C95" w:rsidRDefault="002A19BF" w:rsidP="002A19BF"/>
    <w:p w14:paraId="2A19C668" w14:textId="7B49184E" w:rsidR="002A19BF" w:rsidRPr="00AA3C95" w:rsidRDefault="00BF2C9A" w:rsidP="002A19BF">
      <w:pPr>
        <w:pStyle w:val="Ttulo1"/>
      </w:pPr>
      <w:bookmarkStart w:id="5" w:name="_Toc130203969"/>
      <w:r>
        <w:t>Metodologia</w:t>
      </w:r>
      <w:bookmarkEnd w:id="5"/>
    </w:p>
    <w:p w14:paraId="7ED28E81" w14:textId="77777777" w:rsidR="00EC3022" w:rsidRDefault="00EC3022" w:rsidP="00EC3022">
      <w:pPr>
        <w:pStyle w:val="Comments"/>
      </w:pPr>
    </w:p>
    <w:p w14:paraId="67B39F64" w14:textId="77777777" w:rsidR="00E10611" w:rsidRPr="00AA3C95" w:rsidRDefault="00E10611" w:rsidP="00E10611"/>
    <w:p w14:paraId="70F69B90" w14:textId="7E80F3D6" w:rsidR="00E10611" w:rsidRPr="00AA3C95" w:rsidRDefault="00E10611" w:rsidP="00E10611">
      <w:pPr>
        <w:pStyle w:val="Ttulo1"/>
      </w:pPr>
      <w:bookmarkStart w:id="6" w:name="_Toc402281712"/>
      <w:bookmarkStart w:id="7" w:name="_Toc130203970"/>
      <w:r>
        <w:t>Premissas</w:t>
      </w:r>
      <w:bookmarkEnd w:id="6"/>
      <w:bookmarkEnd w:id="7"/>
    </w:p>
    <w:p w14:paraId="28F19CB1" w14:textId="77777777" w:rsidR="00E9063F" w:rsidRDefault="00E9063F" w:rsidP="3F163DE5"/>
    <w:p w14:paraId="52033BA8" w14:textId="639938EB" w:rsidR="23CEFD8A" w:rsidRDefault="23CEFD8A" w:rsidP="79E651C3">
      <w:pPr>
        <w:pStyle w:val="Ttulo1"/>
      </w:pPr>
      <w:bookmarkStart w:id="8" w:name="_Toc130203971"/>
      <w:r>
        <w:t>Variáveis utilizadas</w:t>
      </w:r>
      <w:bookmarkEnd w:id="8"/>
    </w:p>
    <w:p w14:paraId="3376D258" w14:textId="15930FE8" w:rsidR="79E651C3" w:rsidRDefault="79E651C3" w:rsidP="79E651C3"/>
    <w:p w14:paraId="00F2535F" w14:textId="2D6E9472" w:rsidR="79E651C3" w:rsidRDefault="79E651C3" w:rsidP="79E651C3"/>
    <w:p w14:paraId="41452EF9" w14:textId="620390C9" w:rsidR="79E651C3" w:rsidRDefault="79E651C3" w:rsidP="79E651C3"/>
    <w:p w14:paraId="3D4976A9" w14:textId="3388EF97" w:rsidR="00891AAF" w:rsidRDefault="00891AAF" w:rsidP="00891AAF">
      <w:pPr>
        <w:pStyle w:val="Ttulo1"/>
      </w:pPr>
      <w:bookmarkStart w:id="9" w:name="_Toc130203972"/>
      <w:r>
        <w:t>Fontes utilizadas</w:t>
      </w:r>
      <w:bookmarkEnd w:id="9"/>
    </w:p>
    <w:p w14:paraId="384F0BF8" w14:textId="77777777" w:rsidR="00E9063F" w:rsidRDefault="00E9063F" w:rsidP="00E9063F">
      <w:pPr>
        <w:pStyle w:val="PargrafodaLista"/>
      </w:pPr>
    </w:p>
    <w:p w14:paraId="11074496" w14:textId="14CD9E59" w:rsidR="00035F29" w:rsidRDefault="00035F29" w:rsidP="00035F29">
      <w:pPr>
        <w:pStyle w:val="Ttulo1"/>
      </w:pPr>
      <w:bookmarkStart w:id="10" w:name="_Toc130203973"/>
      <w:r>
        <w:t>Dicionário de dados</w:t>
      </w:r>
      <w:bookmarkEnd w:id="10"/>
    </w:p>
    <w:p w14:paraId="04822D0F" w14:textId="77777777" w:rsidR="00035F29" w:rsidRPr="00891AAF" w:rsidRDefault="00035F29" w:rsidP="00E9063F">
      <w:pPr>
        <w:pStyle w:val="PargrafodaLista"/>
      </w:pPr>
    </w:p>
    <w:p w14:paraId="74CBA97F" w14:textId="20113ED7" w:rsidR="00BF2C9A" w:rsidRDefault="00891AAF" w:rsidP="00BF2C9A">
      <w:pPr>
        <w:pStyle w:val="Ttulo1"/>
      </w:pPr>
      <w:bookmarkStart w:id="11" w:name="_Toc130203974"/>
      <w:r>
        <w:t>Cronograma</w:t>
      </w:r>
      <w:r w:rsidR="003D26CA">
        <w:t xml:space="preserve"> de execução</w:t>
      </w:r>
      <w:bookmarkEnd w:id="11"/>
    </w:p>
    <w:p w14:paraId="3D777D06" w14:textId="77777777" w:rsidR="00BF2C9A" w:rsidRPr="00AA3C95" w:rsidRDefault="00BF2C9A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1669" w14:textId="77777777" w:rsidR="00E30203" w:rsidRDefault="00E30203" w:rsidP="005E1593">
      <w:r>
        <w:separator/>
      </w:r>
    </w:p>
  </w:endnote>
  <w:endnote w:type="continuationSeparator" w:id="0">
    <w:p w14:paraId="3FCC5234" w14:textId="77777777" w:rsidR="00E30203" w:rsidRDefault="00E30203" w:rsidP="005E1593">
      <w:r>
        <w:continuationSeparator/>
      </w:r>
    </w:p>
  </w:endnote>
  <w:endnote w:type="continuationNotice" w:id="1">
    <w:p w14:paraId="2166BD0E" w14:textId="77777777" w:rsidR="00E30203" w:rsidRDefault="00E30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59B8" w14:textId="77777777" w:rsidR="00E30203" w:rsidRDefault="00E30203" w:rsidP="005E1593">
      <w:r>
        <w:separator/>
      </w:r>
    </w:p>
  </w:footnote>
  <w:footnote w:type="continuationSeparator" w:id="0">
    <w:p w14:paraId="169F4DCB" w14:textId="77777777" w:rsidR="00E30203" w:rsidRDefault="00E30203" w:rsidP="005E1593">
      <w:r>
        <w:continuationSeparator/>
      </w:r>
    </w:p>
  </w:footnote>
  <w:footnote w:type="continuationNotice" w:id="1">
    <w:p w14:paraId="33B603D4" w14:textId="77777777" w:rsidR="00E30203" w:rsidRDefault="00E302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F7F32"/>
    <w:multiLevelType w:val="hybridMultilevel"/>
    <w:tmpl w:val="FDA0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634281"/>
    <w:multiLevelType w:val="hybridMultilevel"/>
    <w:tmpl w:val="69E6FF9C"/>
    <w:lvl w:ilvl="0" w:tplc="07D0F5BA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10"/>
  </w:num>
  <w:num w:numId="2" w16cid:durableId="654409156">
    <w:abstractNumId w:val="7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9"/>
  </w:num>
  <w:num w:numId="6" w16cid:durableId="112485570">
    <w:abstractNumId w:val="8"/>
  </w:num>
  <w:num w:numId="7" w16cid:durableId="138348208">
    <w:abstractNumId w:val="2"/>
  </w:num>
  <w:num w:numId="8" w16cid:durableId="50619381">
    <w:abstractNumId w:val="5"/>
  </w:num>
  <w:num w:numId="9" w16cid:durableId="215512087">
    <w:abstractNumId w:val="0"/>
  </w:num>
  <w:num w:numId="10" w16cid:durableId="1779374572">
    <w:abstractNumId w:val="4"/>
  </w:num>
  <w:num w:numId="11" w16cid:durableId="634483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546F"/>
    <w:rsid w:val="0003585D"/>
    <w:rsid w:val="00035E44"/>
    <w:rsid w:val="00035F29"/>
    <w:rsid w:val="00036CBC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E274B"/>
    <w:rsid w:val="000E2853"/>
    <w:rsid w:val="000E3FBC"/>
    <w:rsid w:val="000F658E"/>
    <w:rsid w:val="00115F4B"/>
    <w:rsid w:val="00137694"/>
    <w:rsid w:val="00197965"/>
    <w:rsid w:val="001B1FE7"/>
    <w:rsid w:val="001B3E23"/>
    <w:rsid w:val="001D497F"/>
    <w:rsid w:val="001F1B06"/>
    <w:rsid w:val="001F3D30"/>
    <w:rsid w:val="00203DD7"/>
    <w:rsid w:val="00211D53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F0005"/>
    <w:rsid w:val="003013DF"/>
    <w:rsid w:val="00302438"/>
    <w:rsid w:val="00323EFA"/>
    <w:rsid w:val="00331443"/>
    <w:rsid w:val="00331947"/>
    <w:rsid w:val="00341B09"/>
    <w:rsid w:val="0034544C"/>
    <w:rsid w:val="00361CAE"/>
    <w:rsid w:val="00362D11"/>
    <w:rsid w:val="00366264"/>
    <w:rsid w:val="00380059"/>
    <w:rsid w:val="00393588"/>
    <w:rsid w:val="00393AF2"/>
    <w:rsid w:val="003B10F9"/>
    <w:rsid w:val="003C4FC3"/>
    <w:rsid w:val="003C6AAD"/>
    <w:rsid w:val="003D26CA"/>
    <w:rsid w:val="003D377B"/>
    <w:rsid w:val="003D437B"/>
    <w:rsid w:val="00400A56"/>
    <w:rsid w:val="00405D54"/>
    <w:rsid w:val="00424175"/>
    <w:rsid w:val="00424267"/>
    <w:rsid w:val="0042609D"/>
    <w:rsid w:val="00450844"/>
    <w:rsid w:val="00456E82"/>
    <w:rsid w:val="00490420"/>
    <w:rsid w:val="004A43BB"/>
    <w:rsid w:val="004B1C20"/>
    <w:rsid w:val="004B2855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F487B"/>
    <w:rsid w:val="005F61F8"/>
    <w:rsid w:val="006214DC"/>
    <w:rsid w:val="0062157F"/>
    <w:rsid w:val="00631A54"/>
    <w:rsid w:val="006419CA"/>
    <w:rsid w:val="00650141"/>
    <w:rsid w:val="00651C0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2516"/>
    <w:rsid w:val="007D32B2"/>
    <w:rsid w:val="00801F2F"/>
    <w:rsid w:val="00804EDF"/>
    <w:rsid w:val="00806DD8"/>
    <w:rsid w:val="008108E3"/>
    <w:rsid w:val="00817894"/>
    <w:rsid w:val="0082175C"/>
    <w:rsid w:val="008264F3"/>
    <w:rsid w:val="00842903"/>
    <w:rsid w:val="00844542"/>
    <w:rsid w:val="00852184"/>
    <w:rsid w:val="00871E89"/>
    <w:rsid w:val="00877F5B"/>
    <w:rsid w:val="008843C9"/>
    <w:rsid w:val="00891AAF"/>
    <w:rsid w:val="00896EAB"/>
    <w:rsid w:val="008A4D40"/>
    <w:rsid w:val="008B4A15"/>
    <w:rsid w:val="008D02A6"/>
    <w:rsid w:val="008E1F3D"/>
    <w:rsid w:val="00901A38"/>
    <w:rsid w:val="00905090"/>
    <w:rsid w:val="009057D1"/>
    <w:rsid w:val="009076A2"/>
    <w:rsid w:val="009135E0"/>
    <w:rsid w:val="009143E8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560E"/>
    <w:rsid w:val="009D73D8"/>
    <w:rsid w:val="009E546E"/>
    <w:rsid w:val="00A0471E"/>
    <w:rsid w:val="00A44F4A"/>
    <w:rsid w:val="00A467D2"/>
    <w:rsid w:val="00A47ED6"/>
    <w:rsid w:val="00A50010"/>
    <w:rsid w:val="00A60866"/>
    <w:rsid w:val="00A6416D"/>
    <w:rsid w:val="00A72C50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0A3C"/>
    <w:rsid w:val="00AF6D5F"/>
    <w:rsid w:val="00B05300"/>
    <w:rsid w:val="00B3701C"/>
    <w:rsid w:val="00B56470"/>
    <w:rsid w:val="00B7012B"/>
    <w:rsid w:val="00B7443E"/>
    <w:rsid w:val="00B749B8"/>
    <w:rsid w:val="00B77D38"/>
    <w:rsid w:val="00B82B86"/>
    <w:rsid w:val="00B957B6"/>
    <w:rsid w:val="00BB32E5"/>
    <w:rsid w:val="00BC16A7"/>
    <w:rsid w:val="00BC5600"/>
    <w:rsid w:val="00BE720E"/>
    <w:rsid w:val="00BF2C9A"/>
    <w:rsid w:val="00C06005"/>
    <w:rsid w:val="00C10723"/>
    <w:rsid w:val="00C178B9"/>
    <w:rsid w:val="00C23FA2"/>
    <w:rsid w:val="00C367D9"/>
    <w:rsid w:val="00C513F6"/>
    <w:rsid w:val="00C52528"/>
    <w:rsid w:val="00C53A29"/>
    <w:rsid w:val="00C6217F"/>
    <w:rsid w:val="00C635C6"/>
    <w:rsid w:val="00C65C8F"/>
    <w:rsid w:val="00C75086"/>
    <w:rsid w:val="00C928A3"/>
    <w:rsid w:val="00C94076"/>
    <w:rsid w:val="00CE2B3B"/>
    <w:rsid w:val="00CE3BB4"/>
    <w:rsid w:val="00CF2315"/>
    <w:rsid w:val="00CF69DE"/>
    <w:rsid w:val="00D07651"/>
    <w:rsid w:val="00D27793"/>
    <w:rsid w:val="00D377BA"/>
    <w:rsid w:val="00D37957"/>
    <w:rsid w:val="00D75C85"/>
    <w:rsid w:val="00D80127"/>
    <w:rsid w:val="00DD0FC1"/>
    <w:rsid w:val="00DF637A"/>
    <w:rsid w:val="00E10611"/>
    <w:rsid w:val="00E1503D"/>
    <w:rsid w:val="00E30203"/>
    <w:rsid w:val="00E34C15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60948"/>
    <w:rsid w:val="00F61057"/>
    <w:rsid w:val="00F75B31"/>
    <w:rsid w:val="00F81A7A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C3022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C3022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BE720E"/>
  </w:style>
  <w:style w:type="character" w:customStyle="1" w:styleId="spellingerror">
    <w:name w:val="spellingerror"/>
    <w:basedOn w:val="Fontepargpadro"/>
    <w:rsid w:val="00BE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53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Mariana Spanol De Camargo Pereira</cp:lastModifiedBy>
  <cp:revision>13</cp:revision>
  <dcterms:created xsi:type="dcterms:W3CDTF">2023-03-15T18:05:00Z</dcterms:created>
  <dcterms:modified xsi:type="dcterms:W3CDTF">2023-03-20T14:25:00Z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